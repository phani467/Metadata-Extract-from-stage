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B4E51" w14:textId="77777777" w:rsidR="005D7632" w:rsidRDefault="005D7632" w:rsidP="005D7632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Terms and Condition, if applicable</w:t>
      </w:r>
    </w:p>
    <w:p w14:paraId="3630B671" w14:textId="77777777" w:rsidR="00B64EED" w:rsidRPr="005D7632" w:rsidRDefault="00B64EED" w:rsidP="00C50FB4">
      <w:pPr>
        <w:rPr>
          <w:b/>
          <w:sz w:val="24"/>
          <w:szCs w:val="24"/>
        </w:rPr>
      </w:pPr>
      <w:bookmarkStart w:id="0" w:name="_GoBack"/>
      <w:bookmarkEnd w:id="0"/>
    </w:p>
    <w:sectPr w:rsidR="00B64EED" w:rsidRPr="005D7632" w:rsidSect="00427AF2">
      <w:headerReference w:type="default" r:id="rId7"/>
      <w:pgSz w:w="12240" w:h="15840"/>
      <w:pgMar w:top="426" w:right="616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764E7" w14:textId="77777777" w:rsidR="00884FB1" w:rsidRDefault="00884FB1" w:rsidP="0037738D">
      <w:pPr>
        <w:spacing w:after="0" w:line="240" w:lineRule="auto"/>
      </w:pPr>
      <w:r>
        <w:separator/>
      </w:r>
    </w:p>
  </w:endnote>
  <w:endnote w:type="continuationSeparator" w:id="0">
    <w:p w14:paraId="0158E86A" w14:textId="77777777" w:rsidR="00884FB1" w:rsidRDefault="00884FB1" w:rsidP="0037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0E330" w14:textId="77777777" w:rsidR="00884FB1" w:rsidRDefault="00884FB1" w:rsidP="0037738D">
      <w:pPr>
        <w:spacing w:after="0" w:line="240" w:lineRule="auto"/>
      </w:pPr>
      <w:r>
        <w:separator/>
      </w:r>
    </w:p>
  </w:footnote>
  <w:footnote w:type="continuationSeparator" w:id="0">
    <w:p w14:paraId="101D8943" w14:textId="77777777" w:rsidR="00884FB1" w:rsidRDefault="00884FB1" w:rsidP="00377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A79DE" w14:textId="7A47452D" w:rsidR="0037738D" w:rsidRDefault="0037738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22D50FB4" wp14:editId="0F91F048">
          <wp:simplePos x="0" y="0"/>
          <wp:positionH relativeFrom="column">
            <wp:posOffset>-97790</wp:posOffset>
          </wp:positionH>
          <wp:positionV relativeFrom="paragraph">
            <wp:posOffset>-240030</wp:posOffset>
          </wp:positionV>
          <wp:extent cx="1867161" cy="61921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7161" cy="619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3FF482" w14:textId="77777777" w:rsidR="0037738D" w:rsidRDefault="00377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87"/>
    <w:rsid w:val="001A3FEE"/>
    <w:rsid w:val="001C7B0B"/>
    <w:rsid w:val="00276AA3"/>
    <w:rsid w:val="002B0666"/>
    <w:rsid w:val="002B7213"/>
    <w:rsid w:val="002D135A"/>
    <w:rsid w:val="003052BB"/>
    <w:rsid w:val="0037738D"/>
    <w:rsid w:val="003A6751"/>
    <w:rsid w:val="003B16B0"/>
    <w:rsid w:val="00427AF2"/>
    <w:rsid w:val="00507F87"/>
    <w:rsid w:val="005279A7"/>
    <w:rsid w:val="005301DD"/>
    <w:rsid w:val="005D7632"/>
    <w:rsid w:val="006A3E32"/>
    <w:rsid w:val="006C1B12"/>
    <w:rsid w:val="007030C0"/>
    <w:rsid w:val="00721D66"/>
    <w:rsid w:val="0072586A"/>
    <w:rsid w:val="00747D15"/>
    <w:rsid w:val="007E1B82"/>
    <w:rsid w:val="0080439C"/>
    <w:rsid w:val="00826877"/>
    <w:rsid w:val="00872D70"/>
    <w:rsid w:val="00884FB1"/>
    <w:rsid w:val="008B1632"/>
    <w:rsid w:val="00961625"/>
    <w:rsid w:val="009F5AFD"/>
    <w:rsid w:val="00A73C6A"/>
    <w:rsid w:val="00AA4C9B"/>
    <w:rsid w:val="00B13492"/>
    <w:rsid w:val="00B64EED"/>
    <w:rsid w:val="00BD5A58"/>
    <w:rsid w:val="00C50FB4"/>
    <w:rsid w:val="00D54A5E"/>
    <w:rsid w:val="00EC3862"/>
    <w:rsid w:val="00F34CEF"/>
    <w:rsid w:val="00F4399D"/>
    <w:rsid w:val="00FC5F76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F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8D"/>
  </w:style>
  <w:style w:type="paragraph" w:styleId="Footer">
    <w:name w:val="footer"/>
    <w:basedOn w:val="Normal"/>
    <w:link w:val="Foot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38D"/>
  </w:style>
  <w:style w:type="paragraph" w:styleId="Footer">
    <w:name w:val="footer"/>
    <w:basedOn w:val="Normal"/>
    <w:link w:val="FooterChar"/>
    <w:uiPriority w:val="99"/>
    <w:unhideWhenUsed/>
    <w:rsid w:val="00377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C1253023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2</cp:revision>
  <cp:lastPrinted>2017-09-21T12:41:00Z</cp:lastPrinted>
  <dcterms:created xsi:type="dcterms:W3CDTF">2017-10-11T09:59:00Z</dcterms:created>
  <dcterms:modified xsi:type="dcterms:W3CDTF">2017-10-11T09:59:00Z</dcterms:modified>
</cp:coreProperties>
</file>