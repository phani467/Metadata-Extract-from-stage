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185"/>
        <w:gridCol w:w="3419"/>
        <w:gridCol w:w="2972"/>
      </w:tblGrid>
      <w:tr w:rsidR="00164511" w:rsidRPr="003E53AF" w:rsidTr="001D024C">
        <w:trPr>
          <w:trHeight w:val="48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511" w:rsidRDefault="00164511" w:rsidP="001645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Product Code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&lt;&lt;</w:t>
            </w:r>
            <w:proofErr w:type="spellStart"/>
            <w:r w:rsidRPr="00A72B40">
              <w:rPr>
                <w:rFonts w:ascii="Segoe UI" w:hAnsi="Segoe UI" w:cs="Segoe UI"/>
                <w:color w:val="000000"/>
                <w:sz w:val="20"/>
                <w:szCs w:val="20"/>
              </w:rPr>
              <w:t>ContractLineItem_ProductCode</w:t>
            </w:r>
            <w:proofErr w:type="spellEnd"/>
            <w:r w:rsidRPr="00A72B40">
              <w:rPr>
                <w:rFonts w:ascii="Segoe UI" w:hAnsi="Segoe UI" w:cs="Segoe UI"/>
                <w:color w:val="000000"/>
                <w:sz w:val="20"/>
                <w:szCs w:val="20"/>
              </w:rPr>
              <w:t>&gt;&gt;</w:t>
            </w:r>
          </w:p>
          <w:p w:rsidR="00164511" w:rsidRDefault="00164511" w:rsidP="001645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Quantity          </w:t>
            </w:r>
            <w:r w:rsidRPr="00A72B40">
              <w:rPr>
                <w:rFonts w:ascii="Calibri" w:eastAsia="Times New Roman" w:hAnsi="Calibri" w:cs="Times New Roman"/>
                <w:color w:val="000000"/>
                <w:lang w:eastAsia="en-GB"/>
              </w:rPr>
              <w:t>&lt;&lt;</w:t>
            </w:r>
            <w:proofErr w:type="spellStart"/>
            <w:r w:rsidRPr="00A72B40">
              <w:rPr>
                <w:rFonts w:ascii="Calibri" w:eastAsia="Times New Roman" w:hAnsi="Calibri" w:cs="Times New Roman"/>
                <w:color w:val="000000"/>
                <w:lang w:eastAsia="en-GB"/>
              </w:rPr>
              <w:t>ContractLineItem_Quantity</w:t>
            </w:r>
            <w:proofErr w:type="spellEnd"/>
            <w:r w:rsidRPr="00A72B40">
              <w:rPr>
                <w:rFonts w:ascii="Calibri" w:eastAsia="Times New Roman" w:hAnsi="Calibri" w:cs="Times New Roman"/>
                <w:color w:val="000000"/>
                <w:lang w:eastAsia="en-GB"/>
              </w:rPr>
              <w:t>&gt;&gt;</w:t>
            </w:r>
          </w:p>
          <w:p w:rsidR="00164511" w:rsidRDefault="00164511" w:rsidP="001645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Start Date       </w:t>
            </w:r>
            <w:r w:rsidRPr="00A72B40">
              <w:rPr>
                <w:rFonts w:ascii="Calibri" w:eastAsia="Times New Roman" w:hAnsi="Calibri" w:cs="Times New Roman"/>
                <w:color w:val="000000"/>
                <w:lang w:eastAsia="en-GB"/>
              </w:rPr>
              <w:t>&lt;&lt;</w:t>
            </w:r>
            <w:proofErr w:type="spellStart"/>
            <w:r w:rsidRPr="00A72B40">
              <w:rPr>
                <w:rFonts w:ascii="Calibri" w:eastAsia="Times New Roman" w:hAnsi="Calibri" w:cs="Times New Roman"/>
                <w:color w:val="000000"/>
                <w:lang w:eastAsia="en-GB"/>
              </w:rPr>
              <w:t>ContractLineItem_StartDate</w:t>
            </w:r>
            <w:proofErr w:type="spellEnd"/>
            <w:r w:rsidRPr="00A72B40">
              <w:rPr>
                <w:rFonts w:ascii="Calibri" w:eastAsia="Times New Roman" w:hAnsi="Calibri" w:cs="Times New Roman"/>
                <w:color w:val="000000"/>
                <w:lang w:eastAsia="en-GB"/>
              </w:rPr>
              <w:t>&gt;&gt;</w:t>
            </w:r>
          </w:p>
          <w:p w:rsidR="00445341" w:rsidRDefault="00164511" w:rsidP="001645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Description    </w:t>
            </w:r>
          </w:p>
          <w:p w:rsidR="00164511" w:rsidRDefault="00164511" w:rsidP="001645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3F2415">
              <w:rPr>
                <w:rFonts w:ascii="Segoe UI" w:hAnsi="Segoe UI" w:cs="Segoe UI"/>
                <w:color w:val="000000"/>
                <w:sz w:val="20"/>
                <w:szCs w:val="20"/>
              </w:rPr>
              <w:t>&lt;&lt;</w:t>
            </w:r>
            <w:proofErr w:type="spellStart"/>
            <w:r w:rsidRPr="003F2415">
              <w:rPr>
                <w:rFonts w:ascii="Segoe UI" w:hAnsi="Segoe UI" w:cs="Segoe UI"/>
                <w:color w:val="000000"/>
                <w:sz w:val="20"/>
                <w:szCs w:val="20"/>
              </w:rPr>
              <w:t>ContractLineItem_Description</w:t>
            </w:r>
            <w:proofErr w:type="spellEnd"/>
            <w:r w:rsidRPr="003F2415">
              <w:rPr>
                <w:rFonts w:ascii="Segoe UI" w:hAnsi="Segoe UI" w:cs="Segoe UI"/>
                <w:color w:val="000000"/>
                <w:sz w:val="20"/>
                <w:szCs w:val="20"/>
              </w:rPr>
              <w:t>&gt;&gt;</w:t>
            </w:r>
          </w:p>
          <w:p w:rsidR="00164511" w:rsidRPr="003E53AF" w:rsidRDefault="00164511" w:rsidP="001645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</w:tr>
      <w:tr w:rsidR="00164511" w:rsidRPr="003E53AF" w:rsidTr="001D024C">
        <w:trPr>
          <w:trHeight w:val="480"/>
        </w:trPr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511" w:rsidRPr="003E53AF" w:rsidRDefault="003F2415" w:rsidP="003E53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  <w:t>Installment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r w:rsidR="00164511" w:rsidRPr="003E53A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  <w:t>Year</w:t>
            </w:r>
            <w:r w:rsidR="00164511" w:rsidRPr="00D603A9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&lt;&lt;</w:t>
            </w:r>
            <w:proofErr w:type="spellStart"/>
            <w:r w:rsidR="00164511" w:rsidRPr="00D603A9">
              <w:rPr>
                <w:rFonts w:ascii="Segoe UI" w:hAnsi="Segoe UI" w:cs="Segoe UI"/>
                <w:color w:val="000000"/>
                <w:sz w:val="20"/>
                <w:szCs w:val="20"/>
              </w:rPr>
              <w:t>ContractLineItem_Table_Start</w:t>
            </w:r>
            <w:proofErr w:type="spellEnd"/>
            <w:r w:rsidR="00164511" w:rsidRPr="00D603A9">
              <w:rPr>
                <w:rFonts w:ascii="Segoe UI" w:hAnsi="Segoe UI" w:cs="Segoe UI"/>
                <w:color w:val="000000"/>
                <w:sz w:val="20"/>
                <w:szCs w:val="20"/>
              </w:rPr>
              <w:t>&gt;&gt;</w:t>
            </w:r>
          </w:p>
        </w:tc>
        <w:tc>
          <w:tcPr>
            <w:tcW w:w="1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511" w:rsidRPr="003E53AF" w:rsidRDefault="00164511" w:rsidP="003E53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3E53A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  <w:t>Discount Amount</w:t>
            </w:r>
          </w:p>
        </w:tc>
        <w:tc>
          <w:tcPr>
            <w:tcW w:w="1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511" w:rsidRPr="003E53AF" w:rsidRDefault="00164511" w:rsidP="003E53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3E53A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  <w:t>Net Unit Price</w:t>
            </w:r>
          </w:p>
        </w:tc>
      </w:tr>
      <w:tr w:rsidR="00164511" w:rsidRPr="003E53AF" w:rsidTr="001D024C">
        <w:trPr>
          <w:trHeight w:val="300"/>
        </w:trPr>
        <w:tc>
          <w:tcPr>
            <w:tcW w:w="16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511" w:rsidRPr="003E53AF" w:rsidRDefault="00164511" w:rsidP="003E53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&lt;&lt;</w:t>
            </w:r>
            <w:proofErr w:type="spellStart"/>
            <w:r w:rsidRPr="00D603A9">
              <w:rPr>
                <w:rFonts w:ascii="Segoe UI" w:hAnsi="Segoe UI" w:cs="Segoe UI"/>
                <w:color w:val="000000"/>
                <w:sz w:val="20"/>
                <w:szCs w:val="20"/>
              </w:rPr>
              <w:t>ContractLineItemSchedule_Start</w:t>
            </w:r>
            <w:proofErr w:type="spellEnd"/>
            <w:r w:rsidRPr="00D603A9">
              <w:rPr>
                <w:rFonts w:ascii="Segoe UI" w:hAnsi="Segoe UI" w:cs="Segoe UI"/>
                <w:color w:val="000000"/>
                <w:sz w:val="20"/>
                <w:szCs w:val="20"/>
              </w:rPr>
              <w:t>&gt;&gt;</w:t>
            </w:r>
          </w:p>
        </w:tc>
        <w:tc>
          <w:tcPr>
            <w:tcW w:w="1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511" w:rsidRPr="003E53AF" w:rsidRDefault="00A117E3" w:rsidP="00D603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A117E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&lt;&lt;ContractLineItemSchedule_DiscountAmount&gt;&gt;</w:t>
            </w:r>
            <w:bookmarkStart w:id="0" w:name="_GoBack"/>
            <w:bookmarkEnd w:id="0"/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511" w:rsidRPr="003E53AF" w:rsidRDefault="00164511" w:rsidP="00D603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0F01E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0F01E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ContractLineItemSchedule_SalesPrice</w:t>
            </w:r>
            <w:proofErr w:type="spellEnd"/>
            <w:r w:rsidRPr="000F01E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&gt;&gt;</w:t>
            </w:r>
          </w:p>
        </w:tc>
      </w:tr>
      <w:tr w:rsidR="003E53AF" w:rsidRPr="003E53AF" w:rsidTr="00CA2E8E">
        <w:trPr>
          <w:cantSplit/>
          <w:trHeight w:val="397"/>
        </w:trPr>
        <w:tc>
          <w:tcPr>
            <w:tcW w:w="3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3AF" w:rsidRPr="001D024C" w:rsidRDefault="005A4E40" w:rsidP="005A4E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1D024C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GB"/>
              </w:rPr>
              <w:t>Grand Total</w:t>
            </w:r>
            <w:r w:rsidR="003E53AF" w:rsidRPr="001D024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53AF" w:rsidRPr="003E53AF" w:rsidRDefault="008D4B7F" w:rsidP="00C703D3">
            <w:pPr>
              <w:spacing w:after="0" w:line="48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D4B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&lt;&lt;</w:t>
            </w:r>
            <w:proofErr w:type="spellStart"/>
            <w:r w:rsidRPr="008D4B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ContractLin</w:t>
            </w:r>
            <w:r w:rsidR="00C71EA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eItem_TotalPriceFromOpportunity</w:t>
            </w:r>
            <w:r w:rsidRPr="008D4B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LineItem</w:t>
            </w:r>
            <w:proofErr w:type="spellEnd"/>
            <w:r w:rsidRPr="008D4B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&gt;&gt;</w:t>
            </w:r>
          </w:p>
        </w:tc>
      </w:tr>
    </w:tbl>
    <w:p w:rsidR="00703926" w:rsidRDefault="00703926"/>
    <w:sectPr w:rsidR="007039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3AF"/>
    <w:rsid w:val="0004612E"/>
    <w:rsid w:val="000F01E2"/>
    <w:rsid w:val="00126FE3"/>
    <w:rsid w:val="001360CD"/>
    <w:rsid w:val="00164511"/>
    <w:rsid w:val="001D024C"/>
    <w:rsid w:val="001F33B2"/>
    <w:rsid w:val="00297B2D"/>
    <w:rsid w:val="002F3C18"/>
    <w:rsid w:val="003B3799"/>
    <w:rsid w:val="003C7916"/>
    <w:rsid w:val="003E53AF"/>
    <w:rsid w:val="003F2415"/>
    <w:rsid w:val="00445341"/>
    <w:rsid w:val="004A6E97"/>
    <w:rsid w:val="005A4E40"/>
    <w:rsid w:val="006C790A"/>
    <w:rsid w:val="00703926"/>
    <w:rsid w:val="00771708"/>
    <w:rsid w:val="007A7714"/>
    <w:rsid w:val="007E57DE"/>
    <w:rsid w:val="0080297C"/>
    <w:rsid w:val="00825A69"/>
    <w:rsid w:val="008955EA"/>
    <w:rsid w:val="008D4B7F"/>
    <w:rsid w:val="00947E10"/>
    <w:rsid w:val="00A117E3"/>
    <w:rsid w:val="00B21363"/>
    <w:rsid w:val="00B5009D"/>
    <w:rsid w:val="00B5666D"/>
    <w:rsid w:val="00BC3F67"/>
    <w:rsid w:val="00C703D3"/>
    <w:rsid w:val="00C71EAC"/>
    <w:rsid w:val="00CA2E8E"/>
    <w:rsid w:val="00D603A9"/>
    <w:rsid w:val="00D61F9C"/>
    <w:rsid w:val="00DC089F"/>
    <w:rsid w:val="00E83498"/>
    <w:rsid w:val="00F019F2"/>
    <w:rsid w:val="00F8062D"/>
    <w:rsid w:val="00F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5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2BA9794C</Template>
  <TotalTime>165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Aris, Melanie</dc:creator>
  <cp:lastModifiedBy>Tommy Aarts</cp:lastModifiedBy>
  <cp:revision>13</cp:revision>
  <dcterms:created xsi:type="dcterms:W3CDTF">2017-10-18T12:16:00Z</dcterms:created>
  <dcterms:modified xsi:type="dcterms:W3CDTF">2017-10-27T10:05:00Z</dcterms:modified>
</cp:coreProperties>
</file>