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8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1350"/>
        <w:gridCol w:w="3960"/>
      </w:tblGrid>
      <w:tr w:rsidR="005279B4" w:rsidRPr="005279B4" w14:paraId="06748613" w14:textId="77777777" w:rsidTr="00FA7E9E">
        <w:tc>
          <w:tcPr>
            <w:tcW w:w="3870" w:type="dxa"/>
            <w:vAlign w:val="bottom"/>
          </w:tcPr>
          <w:p w14:paraId="4172A85B" w14:textId="77777777" w:rsidR="00EA0A73" w:rsidRPr="005279B4" w:rsidRDefault="00EA0A73" w:rsidP="00FA7E9E">
            <w:pPr>
              <w:spacing w:after="120"/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5279B4">
              <w:rPr>
                <w:rFonts w:ascii="Arial" w:hAnsi="Arial" w:cs="Arial"/>
                <w:sz w:val="18"/>
                <w:szCs w:val="18"/>
              </w:rPr>
              <w:t>Signed for and on behalf of</w:t>
            </w:r>
          </w:p>
        </w:tc>
        <w:tc>
          <w:tcPr>
            <w:tcW w:w="1350" w:type="dxa"/>
            <w:vAlign w:val="bottom"/>
          </w:tcPr>
          <w:p w14:paraId="66B18738" w14:textId="77777777" w:rsidR="00EA0A73" w:rsidRPr="005279B4" w:rsidRDefault="00EA0A73" w:rsidP="00FA7E9E">
            <w:pPr>
              <w:spacing w:after="120"/>
            </w:pPr>
          </w:p>
        </w:tc>
        <w:tc>
          <w:tcPr>
            <w:tcW w:w="3960" w:type="dxa"/>
            <w:vAlign w:val="bottom"/>
          </w:tcPr>
          <w:p w14:paraId="439D5938" w14:textId="77777777" w:rsidR="00EA0A73" w:rsidRPr="005279B4" w:rsidRDefault="00EA0A73" w:rsidP="00FA7E9E">
            <w:pPr>
              <w:spacing w:after="120"/>
              <w:ind w:left="-108"/>
            </w:pPr>
            <w:r w:rsidRPr="005279B4">
              <w:rPr>
                <w:rFonts w:ascii="Arial" w:hAnsi="Arial" w:cs="Arial"/>
                <w:sz w:val="18"/>
                <w:szCs w:val="18"/>
              </w:rPr>
              <w:t>Signed for and on behalf of</w:t>
            </w:r>
          </w:p>
        </w:tc>
      </w:tr>
      <w:tr w:rsidR="005279B4" w:rsidRPr="005279B4" w14:paraId="2A25277F" w14:textId="77777777" w:rsidTr="00FA7E9E">
        <w:tc>
          <w:tcPr>
            <w:tcW w:w="3870" w:type="dxa"/>
          </w:tcPr>
          <w:p w14:paraId="30D44465" w14:textId="77777777" w:rsidR="00EA0A73" w:rsidRPr="005279B4" w:rsidRDefault="00EA0A73" w:rsidP="00EA0A73">
            <w:pPr>
              <w:rPr>
                <w:b/>
              </w:rPr>
            </w:pPr>
            <w:r w:rsidRPr="005279B4">
              <w:rPr>
                <w:b/>
              </w:rPr>
              <w:t>&lt;&lt;</w:t>
            </w:r>
            <w:proofErr w:type="spellStart"/>
            <w:r w:rsidRPr="005279B4">
              <w:rPr>
                <w:b/>
              </w:rPr>
              <w:t>Contract_ClientLegalEntityLookUp</w:t>
            </w:r>
            <w:proofErr w:type="spellEnd"/>
            <w:r w:rsidRPr="005279B4">
              <w:rPr>
                <w:b/>
              </w:rPr>
              <w:t>&gt;&gt;</w:t>
            </w:r>
          </w:p>
          <w:p w14:paraId="3F483A61" w14:textId="7D0480F5" w:rsidR="00EA0A73" w:rsidRPr="005279B4" w:rsidRDefault="00EA0A73" w:rsidP="00FA7E9E">
            <w:pPr>
              <w:spacing w:after="240"/>
              <w:ind w:left="-108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50F46CE9" w14:textId="77777777" w:rsidR="00EA0A73" w:rsidRPr="005279B4" w:rsidRDefault="00EA0A73" w:rsidP="00FA7E9E">
            <w:pPr>
              <w:spacing w:after="240"/>
            </w:pPr>
          </w:p>
        </w:tc>
        <w:tc>
          <w:tcPr>
            <w:tcW w:w="3960" w:type="dxa"/>
          </w:tcPr>
          <w:p w14:paraId="4C030009" w14:textId="740C72DA" w:rsidR="00EA0A73" w:rsidRPr="005279B4" w:rsidRDefault="00970491" w:rsidP="00FA7E9E">
            <w:pPr>
              <w:spacing w:after="240"/>
              <w:ind w:left="-108"/>
              <w:rPr>
                <w:rFonts w:ascii="Arial" w:hAnsi="Arial" w:cs="Arial"/>
                <w:b/>
                <w:sz w:val="18"/>
                <w:szCs w:val="18"/>
              </w:rPr>
            </w:pPr>
            <w:r w:rsidRPr="005279B4">
              <w:rPr>
                <w:b/>
              </w:rPr>
              <w:t>&lt;&lt;Contract_IHSMarkitLegalEntity&gt;&gt;</w:t>
            </w:r>
          </w:p>
        </w:tc>
      </w:tr>
      <w:tr w:rsidR="005279B4" w:rsidRPr="005279B4" w14:paraId="0E66A61C" w14:textId="77777777" w:rsidTr="00FA7E9E">
        <w:tc>
          <w:tcPr>
            <w:tcW w:w="3870" w:type="dxa"/>
          </w:tcPr>
          <w:p w14:paraId="6E68FEE3" w14:textId="77777777" w:rsidR="00EA0A73" w:rsidRPr="005279B4" w:rsidRDefault="00EA0A73" w:rsidP="00FA7E9E">
            <w:pPr>
              <w:spacing w:after="240"/>
              <w:ind w:left="-108"/>
              <w:rPr>
                <w:rFonts w:ascii="Arial" w:hAnsi="Arial" w:cs="Arial"/>
                <w:b/>
                <w:sz w:val="18"/>
                <w:szCs w:val="18"/>
              </w:rPr>
            </w:pPr>
            <w:r w:rsidRPr="005279B4">
              <w:rPr>
                <w:rFonts w:ascii="Arial" w:hAnsi="Arial" w:cs="Arial"/>
                <w:sz w:val="18"/>
                <w:szCs w:val="18"/>
              </w:rPr>
              <w:t>by:</w:t>
            </w:r>
          </w:p>
        </w:tc>
        <w:tc>
          <w:tcPr>
            <w:tcW w:w="1350" w:type="dxa"/>
          </w:tcPr>
          <w:p w14:paraId="4D073CCE" w14:textId="77777777" w:rsidR="00EA0A73" w:rsidRPr="005279B4" w:rsidRDefault="00EA0A73" w:rsidP="00FA7E9E">
            <w:pPr>
              <w:spacing w:after="240"/>
            </w:pPr>
          </w:p>
        </w:tc>
        <w:tc>
          <w:tcPr>
            <w:tcW w:w="3960" w:type="dxa"/>
          </w:tcPr>
          <w:p w14:paraId="29B48BDF" w14:textId="77777777" w:rsidR="00EA0A73" w:rsidRPr="005279B4" w:rsidRDefault="00EA0A73" w:rsidP="00FA7E9E">
            <w:pPr>
              <w:spacing w:after="240"/>
              <w:ind w:left="-108"/>
              <w:rPr>
                <w:rFonts w:ascii="Arial" w:hAnsi="Arial" w:cs="Arial"/>
                <w:b/>
                <w:sz w:val="18"/>
                <w:szCs w:val="18"/>
              </w:rPr>
            </w:pPr>
            <w:r w:rsidRPr="005279B4">
              <w:rPr>
                <w:rFonts w:ascii="Arial" w:hAnsi="Arial" w:cs="Arial"/>
                <w:sz w:val="18"/>
                <w:szCs w:val="18"/>
              </w:rPr>
              <w:t>by:</w:t>
            </w:r>
          </w:p>
        </w:tc>
      </w:tr>
      <w:tr w:rsidR="005279B4" w:rsidRPr="005279B4" w14:paraId="4BD8EC2F" w14:textId="77777777" w:rsidTr="00FA7E9E">
        <w:tc>
          <w:tcPr>
            <w:tcW w:w="3870" w:type="dxa"/>
            <w:tcBorders>
              <w:bottom w:val="single" w:sz="4" w:space="0" w:color="auto"/>
            </w:tcBorders>
            <w:vAlign w:val="center"/>
          </w:tcPr>
          <w:p w14:paraId="12FF2736" w14:textId="77777777" w:rsidR="00EA0A73" w:rsidRPr="005279B4" w:rsidRDefault="00EA0A73" w:rsidP="00FA7E9E">
            <w:pPr>
              <w:spacing w:before="120" w:after="120"/>
              <w:ind w:left="-108"/>
              <w:jc w:val="center"/>
              <w:rPr>
                <w:color w:val="FFFFFF" w:themeColor="background1"/>
              </w:rPr>
            </w:pPr>
            <w:r w:rsidRPr="005279B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dl.signhere.3</w:t>
            </w:r>
          </w:p>
        </w:tc>
        <w:tc>
          <w:tcPr>
            <w:tcW w:w="1350" w:type="dxa"/>
          </w:tcPr>
          <w:p w14:paraId="61900E71" w14:textId="77777777" w:rsidR="00EA0A73" w:rsidRPr="005279B4" w:rsidRDefault="00EA0A73" w:rsidP="00FA7E9E">
            <w:pPr>
              <w:spacing w:before="120" w:after="120"/>
              <w:rPr>
                <w:color w:val="FFFFFF" w:themeColor="background1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6E86FE5B" w14:textId="77777777" w:rsidR="00EA0A73" w:rsidRPr="005279B4" w:rsidRDefault="00EA0A73" w:rsidP="00FA7E9E">
            <w:pPr>
              <w:spacing w:before="120" w:after="120"/>
              <w:ind w:left="-108"/>
              <w:jc w:val="center"/>
              <w:rPr>
                <w:color w:val="FFFFFF" w:themeColor="background1"/>
              </w:rPr>
            </w:pPr>
            <w:r w:rsidRPr="005279B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dl.signhere.1</w:t>
            </w:r>
          </w:p>
        </w:tc>
      </w:tr>
      <w:tr w:rsidR="005279B4" w:rsidRPr="005279B4" w14:paraId="6D3E2331" w14:textId="77777777" w:rsidTr="00FA7E9E">
        <w:tc>
          <w:tcPr>
            <w:tcW w:w="3870" w:type="dxa"/>
            <w:tcBorders>
              <w:top w:val="single" w:sz="4" w:space="0" w:color="auto"/>
            </w:tcBorders>
          </w:tcPr>
          <w:p w14:paraId="5BE99C1E" w14:textId="77777777" w:rsidR="00EA0A73" w:rsidRPr="005279B4" w:rsidRDefault="00EA0A73" w:rsidP="00FA7E9E">
            <w:pPr>
              <w:ind w:left="-108"/>
            </w:pPr>
            <w:r w:rsidRPr="005279B4">
              <w:rPr>
                <w:rFonts w:ascii="Arial" w:hAnsi="Arial" w:cs="Arial"/>
                <w:sz w:val="14"/>
                <w:szCs w:val="14"/>
              </w:rPr>
              <w:t>Sign</w:t>
            </w:r>
          </w:p>
        </w:tc>
        <w:tc>
          <w:tcPr>
            <w:tcW w:w="1350" w:type="dxa"/>
          </w:tcPr>
          <w:p w14:paraId="2C170AF5" w14:textId="77777777" w:rsidR="00EA0A73" w:rsidRPr="005279B4" w:rsidRDefault="00EA0A73" w:rsidP="00FA7E9E"/>
        </w:tc>
        <w:tc>
          <w:tcPr>
            <w:tcW w:w="3960" w:type="dxa"/>
            <w:tcBorders>
              <w:top w:val="single" w:sz="4" w:space="0" w:color="auto"/>
            </w:tcBorders>
          </w:tcPr>
          <w:p w14:paraId="0B0C2D9A" w14:textId="77777777" w:rsidR="00EA0A73" w:rsidRPr="005279B4" w:rsidRDefault="00EA0A73" w:rsidP="00FA7E9E">
            <w:pPr>
              <w:ind w:left="-108"/>
            </w:pPr>
            <w:r w:rsidRPr="005279B4">
              <w:rPr>
                <w:rFonts w:ascii="Arial" w:hAnsi="Arial" w:cs="Arial"/>
                <w:sz w:val="14"/>
                <w:szCs w:val="14"/>
              </w:rPr>
              <w:t>Sign</w:t>
            </w:r>
          </w:p>
        </w:tc>
      </w:tr>
      <w:tr w:rsidR="005279B4" w:rsidRPr="005279B4" w14:paraId="161DC56B" w14:textId="77777777" w:rsidTr="00FA7E9E">
        <w:tc>
          <w:tcPr>
            <w:tcW w:w="3870" w:type="dxa"/>
            <w:tcBorders>
              <w:bottom w:val="single" w:sz="4" w:space="0" w:color="auto"/>
            </w:tcBorders>
            <w:vAlign w:val="center"/>
          </w:tcPr>
          <w:p w14:paraId="03D8FC20" w14:textId="77777777" w:rsidR="00EA0A73" w:rsidRPr="005279B4" w:rsidRDefault="00EA0A73" w:rsidP="00FA7E9E">
            <w:pPr>
              <w:spacing w:before="120" w:after="120"/>
              <w:ind w:left="-108"/>
              <w:jc w:val="center"/>
              <w:rPr>
                <w:color w:val="FFFFFF" w:themeColor="background1"/>
              </w:rPr>
            </w:pPr>
            <w:r w:rsidRPr="005279B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dl.fullname.3</w:t>
            </w:r>
          </w:p>
        </w:tc>
        <w:tc>
          <w:tcPr>
            <w:tcW w:w="1350" w:type="dxa"/>
          </w:tcPr>
          <w:p w14:paraId="364D0BB3" w14:textId="77777777" w:rsidR="00EA0A73" w:rsidRPr="005279B4" w:rsidRDefault="00EA0A73" w:rsidP="00FA7E9E">
            <w:pPr>
              <w:spacing w:before="120" w:after="120"/>
              <w:rPr>
                <w:color w:val="FFFFFF" w:themeColor="background1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44C6B515" w14:textId="77777777" w:rsidR="00EA0A73" w:rsidRPr="005279B4" w:rsidRDefault="00EA0A73" w:rsidP="00FA7E9E">
            <w:pPr>
              <w:spacing w:before="120" w:after="120"/>
              <w:ind w:left="-108"/>
              <w:jc w:val="center"/>
              <w:rPr>
                <w:color w:val="FFFFFF" w:themeColor="background1"/>
              </w:rPr>
            </w:pPr>
            <w:r w:rsidRPr="005279B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dl.fullname.1</w:t>
            </w:r>
          </w:p>
        </w:tc>
      </w:tr>
      <w:tr w:rsidR="005279B4" w:rsidRPr="005279B4" w14:paraId="67863F05" w14:textId="77777777" w:rsidTr="00FA7E9E">
        <w:tc>
          <w:tcPr>
            <w:tcW w:w="3870" w:type="dxa"/>
            <w:tcBorders>
              <w:top w:val="single" w:sz="4" w:space="0" w:color="auto"/>
            </w:tcBorders>
          </w:tcPr>
          <w:p w14:paraId="0F2B44BC" w14:textId="77777777" w:rsidR="00EA0A73" w:rsidRPr="005279B4" w:rsidRDefault="00EA0A73" w:rsidP="00FA7E9E">
            <w:pPr>
              <w:ind w:left="-108"/>
              <w:rPr>
                <w:rFonts w:ascii="Arial" w:hAnsi="Arial" w:cs="Arial"/>
                <w:sz w:val="14"/>
                <w:szCs w:val="14"/>
              </w:rPr>
            </w:pPr>
            <w:r w:rsidRPr="005279B4">
              <w:rPr>
                <w:rFonts w:ascii="Arial" w:hAnsi="Arial" w:cs="Arial"/>
                <w:sz w:val="14"/>
                <w:szCs w:val="14"/>
              </w:rPr>
              <w:t>Print name</w:t>
            </w:r>
          </w:p>
        </w:tc>
        <w:tc>
          <w:tcPr>
            <w:tcW w:w="1350" w:type="dxa"/>
          </w:tcPr>
          <w:p w14:paraId="09F88FE1" w14:textId="77777777" w:rsidR="00EA0A73" w:rsidRPr="005279B4" w:rsidRDefault="00EA0A73" w:rsidP="00FA7E9E"/>
        </w:tc>
        <w:tc>
          <w:tcPr>
            <w:tcW w:w="3960" w:type="dxa"/>
            <w:tcBorders>
              <w:top w:val="single" w:sz="4" w:space="0" w:color="auto"/>
            </w:tcBorders>
          </w:tcPr>
          <w:p w14:paraId="1FB46B54" w14:textId="77777777" w:rsidR="00EA0A73" w:rsidRPr="005279B4" w:rsidRDefault="00EA0A73" w:rsidP="00FA7E9E">
            <w:pPr>
              <w:ind w:left="-108"/>
            </w:pPr>
            <w:r w:rsidRPr="005279B4">
              <w:rPr>
                <w:rFonts w:ascii="Arial" w:hAnsi="Arial" w:cs="Arial"/>
                <w:sz w:val="14"/>
                <w:szCs w:val="14"/>
              </w:rPr>
              <w:t>Print name</w:t>
            </w:r>
          </w:p>
        </w:tc>
      </w:tr>
      <w:tr w:rsidR="005279B4" w:rsidRPr="005279B4" w14:paraId="2AD14E8D" w14:textId="77777777" w:rsidTr="00FA7E9E">
        <w:trPr>
          <w:trHeight w:val="477"/>
        </w:trPr>
        <w:tc>
          <w:tcPr>
            <w:tcW w:w="3870" w:type="dxa"/>
            <w:tcBorders>
              <w:bottom w:val="single" w:sz="4" w:space="0" w:color="auto"/>
            </w:tcBorders>
            <w:vAlign w:val="center"/>
          </w:tcPr>
          <w:p w14:paraId="242C83ED" w14:textId="77777777" w:rsidR="00EA0A73" w:rsidRPr="005279B4" w:rsidRDefault="00EA0A73" w:rsidP="00FA7E9E">
            <w:pPr>
              <w:spacing w:before="120" w:after="120"/>
              <w:ind w:left="-108"/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279B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dl.title.3</w:t>
            </w:r>
          </w:p>
        </w:tc>
        <w:tc>
          <w:tcPr>
            <w:tcW w:w="1350" w:type="dxa"/>
          </w:tcPr>
          <w:p w14:paraId="5ACDDE28" w14:textId="77777777" w:rsidR="00EA0A73" w:rsidRPr="005279B4" w:rsidRDefault="00EA0A73" w:rsidP="00FA7E9E">
            <w:pPr>
              <w:spacing w:before="120" w:after="120"/>
              <w:rPr>
                <w:color w:val="FFFFFF" w:themeColor="background1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26D0942D" w14:textId="77777777" w:rsidR="00EA0A73" w:rsidRPr="005279B4" w:rsidRDefault="00EA0A73" w:rsidP="00FA7E9E">
            <w:pPr>
              <w:spacing w:before="120" w:after="120"/>
              <w:ind w:left="-108"/>
              <w:jc w:val="center"/>
              <w:rPr>
                <w:color w:val="FFFFFF" w:themeColor="background1"/>
              </w:rPr>
            </w:pPr>
            <w:r w:rsidRPr="005279B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dl.title.1</w:t>
            </w:r>
          </w:p>
        </w:tc>
      </w:tr>
      <w:tr w:rsidR="005279B4" w:rsidRPr="005279B4" w14:paraId="38FEC4BB" w14:textId="77777777" w:rsidTr="005279B4">
        <w:tc>
          <w:tcPr>
            <w:tcW w:w="3870" w:type="dxa"/>
            <w:tcBorders>
              <w:top w:val="single" w:sz="4" w:space="0" w:color="auto"/>
            </w:tcBorders>
          </w:tcPr>
          <w:p w14:paraId="3ABF46A6" w14:textId="77777777" w:rsidR="00EA0A73" w:rsidRPr="005279B4" w:rsidRDefault="00EA0A73" w:rsidP="00FA7E9E">
            <w:pPr>
              <w:ind w:left="-108"/>
              <w:rPr>
                <w:rFonts w:ascii="Arial" w:hAnsi="Arial" w:cs="Arial"/>
                <w:sz w:val="14"/>
                <w:szCs w:val="14"/>
              </w:rPr>
            </w:pPr>
            <w:r w:rsidRPr="005279B4">
              <w:rPr>
                <w:rFonts w:ascii="Arial" w:hAnsi="Arial" w:cs="Arial"/>
                <w:sz w:val="14"/>
                <w:szCs w:val="14"/>
              </w:rPr>
              <w:t>Title</w:t>
            </w:r>
          </w:p>
        </w:tc>
        <w:tc>
          <w:tcPr>
            <w:tcW w:w="1350" w:type="dxa"/>
          </w:tcPr>
          <w:p w14:paraId="57061676" w14:textId="77777777" w:rsidR="00EA0A73" w:rsidRPr="005279B4" w:rsidRDefault="00EA0A73" w:rsidP="00FA7E9E"/>
        </w:tc>
        <w:tc>
          <w:tcPr>
            <w:tcW w:w="3960" w:type="dxa"/>
            <w:tcBorders>
              <w:top w:val="single" w:sz="4" w:space="0" w:color="auto"/>
            </w:tcBorders>
          </w:tcPr>
          <w:p w14:paraId="1F9883A3" w14:textId="77777777" w:rsidR="00EA0A73" w:rsidRPr="005279B4" w:rsidRDefault="00EA0A73" w:rsidP="00FA7E9E">
            <w:pPr>
              <w:ind w:left="-108"/>
            </w:pPr>
            <w:r w:rsidRPr="005279B4">
              <w:rPr>
                <w:rFonts w:ascii="Arial" w:hAnsi="Arial" w:cs="Arial"/>
                <w:sz w:val="14"/>
                <w:szCs w:val="14"/>
              </w:rPr>
              <w:t>Title</w:t>
            </w:r>
          </w:p>
        </w:tc>
      </w:tr>
      <w:tr w:rsidR="005279B4" w:rsidRPr="005279B4" w14:paraId="4218D319" w14:textId="77777777" w:rsidTr="005279B4">
        <w:trPr>
          <w:trHeight w:val="600"/>
        </w:trPr>
        <w:tc>
          <w:tcPr>
            <w:tcW w:w="3870" w:type="dxa"/>
            <w:tcBorders>
              <w:bottom w:val="single" w:sz="4" w:space="0" w:color="auto"/>
            </w:tcBorders>
            <w:vAlign w:val="center"/>
          </w:tcPr>
          <w:p w14:paraId="2AF7EE73" w14:textId="6B7A7462" w:rsidR="005279B4" w:rsidRPr="005279B4" w:rsidRDefault="005279B4" w:rsidP="005279B4">
            <w:pPr>
              <w:ind w:left="-108"/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5279B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dl.datesign.1</w:t>
            </w:r>
          </w:p>
        </w:tc>
        <w:tc>
          <w:tcPr>
            <w:tcW w:w="1350" w:type="dxa"/>
          </w:tcPr>
          <w:p w14:paraId="04838973" w14:textId="77777777" w:rsidR="005279B4" w:rsidRPr="005279B4" w:rsidRDefault="005279B4" w:rsidP="00FA7E9E">
            <w:pPr>
              <w:rPr>
                <w:color w:val="FFFFFF" w:themeColor="background1"/>
              </w:rPr>
            </w:pPr>
          </w:p>
        </w:tc>
        <w:tc>
          <w:tcPr>
            <w:tcW w:w="3960" w:type="dxa"/>
            <w:vAlign w:val="center"/>
          </w:tcPr>
          <w:p w14:paraId="453CA1D2" w14:textId="4F94DC28" w:rsidR="005279B4" w:rsidRPr="005279B4" w:rsidRDefault="005279B4" w:rsidP="005279B4">
            <w:pPr>
              <w:ind w:left="-108"/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5279B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dl.datesign.1</w:t>
            </w:r>
          </w:p>
        </w:tc>
      </w:tr>
      <w:tr w:rsidR="005279B4" w:rsidRPr="005279B4" w14:paraId="51A606FB" w14:textId="77777777" w:rsidTr="005279B4">
        <w:tc>
          <w:tcPr>
            <w:tcW w:w="3870" w:type="dxa"/>
            <w:tcBorders>
              <w:top w:val="single" w:sz="4" w:space="0" w:color="auto"/>
            </w:tcBorders>
          </w:tcPr>
          <w:p w14:paraId="7DD84631" w14:textId="2FEB6167" w:rsidR="005279B4" w:rsidRPr="005279B4" w:rsidRDefault="005279B4" w:rsidP="00FA7E9E">
            <w:pPr>
              <w:ind w:left="-108"/>
              <w:rPr>
                <w:rFonts w:ascii="Arial" w:hAnsi="Arial" w:cs="Arial"/>
                <w:sz w:val="14"/>
                <w:szCs w:val="14"/>
              </w:rPr>
            </w:pPr>
            <w:r w:rsidRPr="005279B4">
              <w:rPr>
                <w:rFonts w:ascii="Arial" w:hAnsi="Arial" w:cs="Arial"/>
                <w:sz w:val="14"/>
                <w:szCs w:val="14"/>
              </w:rPr>
              <w:t>Date</w:t>
            </w:r>
          </w:p>
        </w:tc>
        <w:tc>
          <w:tcPr>
            <w:tcW w:w="1350" w:type="dxa"/>
          </w:tcPr>
          <w:p w14:paraId="6D09CC98" w14:textId="77777777" w:rsidR="005279B4" w:rsidRPr="005279B4" w:rsidRDefault="005279B4" w:rsidP="00FA7E9E"/>
        </w:tc>
        <w:tc>
          <w:tcPr>
            <w:tcW w:w="3960" w:type="dxa"/>
            <w:tcBorders>
              <w:top w:val="single" w:sz="4" w:space="0" w:color="auto"/>
            </w:tcBorders>
          </w:tcPr>
          <w:p w14:paraId="2BFADABB" w14:textId="1CCEC280" w:rsidR="005279B4" w:rsidRPr="005279B4" w:rsidRDefault="005279B4" w:rsidP="00FA7E9E">
            <w:pPr>
              <w:ind w:left="-108"/>
              <w:rPr>
                <w:rFonts w:ascii="Arial" w:hAnsi="Arial" w:cs="Arial"/>
                <w:sz w:val="14"/>
                <w:szCs w:val="14"/>
              </w:rPr>
            </w:pPr>
            <w:r w:rsidRPr="005279B4">
              <w:rPr>
                <w:rFonts w:ascii="Arial" w:hAnsi="Arial" w:cs="Arial"/>
                <w:sz w:val="14"/>
                <w:szCs w:val="14"/>
              </w:rPr>
              <w:t>Date</w:t>
            </w:r>
          </w:p>
        </w:tc>
      </w:tr>
    </w:tbl>
    <w:p w14:paraId="30E17997" w14:textId="77777777" w:rsidR="00EA0A73" w:rsidRPr="005279B4" w:rsidRDefault="00EA0A73" w:rsidP="00EA0A73">
      <w:pPr>
        <w:ind w:left="-180"/>
        <w:rPr>
          <w:color w:val="FF0000"/>
        </w:rPr>
      </w:pPr>
      <w:bookmarkStart w:id="0" w:name="_GoBack"/>
      <w:bookmarkEnd w:id="0"/>
    </w:p>
    <w:p w14:paraId="57AC668B" w14:textId="77777777" w:rsidR="00EA0A73" w:rsidRPr="005279B4" w:rsidRDefault="00EA0A73" w:rsidP="00EA0A73">
      <w:pPr>
        <w:ind w:left="-180"/>
        <w:rPr>
          <w:color w:val="FF0000"/>
        </w:rPr>
      </w:pPr>
    </w:p>
    <w:p w14:paraId="3630B671" w14:textId="77777777" w:rsidR="00B64EED" w:rsidRPr="005279B4" w:rsidRDefault="00B64EED" w:rsidP="00EA0A73">
      <w:pPr>
        <w:rPr>
          <w:color w:val="FF0000"/>
        </w:rPr>
      </w:pPr>
    </w:p>
    <w:sectPr w:rsidR="00B64EED" w:rsidRPr="005279B4" w:rsidSect="00427AF2">
      <w:headerReference w:type="default" r:id="rId7"/>
      <w:pgSz w:w="12240" w:h="15840"/>
      <w:pgMar w:top="426" w:right="616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36661" w14:textId="77777777" w:rsidR="00D218BB" w:rsidRDefault="00D218BB" w:rsidP="0037738D">
      <w:pPr>
        <w:spacing w:after="0" w:line="240" w:lineRule="auto"/>
      </w:pPr>
      <w:r>
        <w:separator/>
      </w:r>
    </w:p>
  </w:endnote>
  <w:endnote w:type="continuationSeparator" w:id="0">
    <w:p w14:paraId="5B246F2D" w14:textId="77777777" w:rsidR="00D218BB" w:rsidRDefault="00D218BB" w:rsidP="0037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DBB36" w14:textId="77777777" w:rsidR="00D218BB" w:rsidRDefault="00D218BB" w:rsidP="0037738D">
      <w:pPr>
        <w:spacing w:after="0" w:line="240" w:lineRule="auto"/>
      </w:pPr>
      <w:r>
        <w:separator/>
      </w:r>
    </w:p>
  </w:footnote>
  <w:footnote w:type="continuationSeparator" w:id="0">
    <w:p w14:paraId="367BE6D6" w14:textId="77777777" w:rsidR="00D218BB" w:rsidRDefault="00D218BB" w:rsidP="00377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A79DE" w14:textId="7A47452D" w:rsidR="0037738D" w:rsidRDefault="0037738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22D50FB4" wp14:editId="0F91F048">
          <wp:simplePos x="0" y="0"/>
          <wp:positionH relativeFrom="column">
            <wp:posOffset>-97790</wp:posOffset>
          </wp:positionH>
          <wp:positionV relativeFrom="paragraph">
            <wp:posOffset>-240030</wp:posOffset>
          </wp:positionV>
          <wp:extent cx="1867161" cy="61921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7161" cy="619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3FF482" w14:textId="77777777" w:rsidR="0037738D" w:rsidRDefault="003773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87"/>
    <w:rsid w:val="00165D4A"/>
    <w:rsid w:val="001A3FEE"/>
    <w:rsid w:val="001A6E61"/>
    <w:rsid w:val="001C7B0B"/>
    <w:rsid w:val="00276AA3"/>
    <w:rsid w:val="002B0666"/>
    <w:rsid w:val="002B7213"/>
    <w:rsid w:val="002D135A"/>
    <w:rsid w:val="003052BB"/>
    <w:rsid w:val="0037738D"/>
    <w:rsid w:val="003A6751"/>
    <w:rsid w:val="003B16B0"/>
    <w:rsid w:val="00427AF2"/>
    <w:rsid w:val="00507F87"/>
    <w:rsid w:val="005279A7"/>
    <w:rsid w:val="005279B4"/>
    <w:rsid w:val="005301DD"/>
    <w:rsid w:val="00565393"/>
    <w:rsid w:val="005D7632"/>
    <w:rsid w:val="006A3E32"/>
    <w:rsid w:val="006C1B12"/>
    <w:rsid w:val="007030C0"/>
    <w:rsid w:val="00721D66"/>
    <w:rsid w:val="0072586A"/>
    <w:rsid w:val="00747D15"/>
    <w:rsid w:val="007E1B82"/>
    <w:rsid w:val="0080439C"/>
    <w:rsid w:val="00826877"/>
    <w:rsid w:val="00872D70"/>
    <w:rsid w:val="008B1632"/>
    <w:rsid w:val="00936390"/>
    <w:rsid w:val="00961625"/>
    <w:rsid w:val="00970491"/>
    <w:rsid w:val="009F5AFD"/>
    <w:rsid w:val="00A73C6A"/>
    <w:rsid w:val="00AA4C9B"/>
    <w:rsid w:val="00B13492"/>
    <w:rsid w:val="00B64EED"/>
    <w:rsid w:val="00BD5A58"/>
    <w:rsid w:val="00C50FB4"/>
    <w:rsid w:val="00D218BB"/>
    <w:rsid w:val="00D54A5E"/>
    <w:rsid w:val="00EA0A73"/>
    <w:rsid w:val="00EC3862"/>
    <w:rsid w:val="00F34CEF"/>
    <w:rsid w:val="00F4399D"/>
    <w:rsid w:val="00FC5F76"/>
    <w:rsid w:val="00F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1F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8D"/>
  </w:style>
  <w:style w:type="paragraph" w:styleId="Footer">
    <w:name w:val="footer"/>
    <w:basedOn w:val="Normal"/>
    <w:link w:val="Foot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8D"/>
  </w:style>
  <w:style w:type="paragraph" w:styleId="Footer">
    <w:name w:val="footer"/>
    <w:basedOn w:val="Normal"/>
    <w:link w:val="Foot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876FB73E</Template>
  <TotalTime>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Aris, Melanie</dc:creator>
  <cp:lastModifiedBy>Tommy Aarts</cp:lastModifiedBy>
  <cp:revision>5</cp:revision>
  <cp:lastPrinted>2017-09-21T12:41:00Z</cp:lastPrinted>
  <dcterms:created xsi:type="dcterms:W3CDTF">2017-10-11T10:00:00Z</dcterms:created>
  <dcterms:modified xsi:type="dcterms:W3CDTF">2017-10-18T12:24:00Z</dcterms:modified>
</cp:coreProperties>
</file>