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98887" w14:textId="185E9D1E" w:rsidR="004D515D" w:rsidRPr="00961625" w:rsidRDefault="00E649A1" w:rsidP="00507F87">
      <w:pPr>
        <w:rPr>
          <w:sz w:val="20"/>
          <w:szCs w:val="20"/>
        </w:rPr>
      </w:pP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980"/>
        <w:gridCol w:w="3402"/>
        <w:gridCol w:w="1984"/>
        <w:gridCol w:w="3544"/>
      </w:tblGrid>
      <w:tr w:rsidR="00A73C6A" w:rsidRPr="00961625" w14:paraId="357AEC4F" w14:textId="77777777" w:rsidTr="00427AF2">
        <w:tc>
          <w:tcPr>
            <w:tcW w:w="5382" w:type="dxa"/>
            <w:gridSpan w:val="2"/>
          </w:tcPr>
          <w:p w14:paraId="6917783C" w14:textId="77777777" w:rsidR="00A73C6A" w:rsidRPr="00961625" w:rsidRDefault="00A73C6A" w:rsidP="00A73C6A">
            <w:pPr>
              <w:jc w:val="center"/>
              <w:rPr>
                <w:b/>
                <w:u w:val="single"/>
              </w:rPr>
            </w:pPr>
            <w:r w:rsidRPr="00961625">
              <w:rPr>
                <w:b/>
                <w:u w:val="single"/>
              </w:rPr>
              <w:t>Client Legal Name</w:t>
            </w:r>
          </w:p>
          <w:p w14:paraId="03E9F877" w14:textId="77777777" w:rsidR="0033032D" w:rsidRDefault="00D271CA" w:rsidP="00A73C6A">
            <w:pPr>
              <w:jc w:val="center"/>
            </w:pPr>
            <w:r w:rsidRPr="00D271CA">
              <w:t>&lt;&lt;</w:t>
            </w:r>
            <w:proofErr w:type="spellStart"/>
            <w:r w:rsidRPr="00D271CA">
              <w:t>Contract_ClientLegalEntityLookUp</w:t>
            </w:r>
            <w:proofErr w:type="spellEnd"/>
            <w:r w:rsidRPr="00D271CA">
              <w:t>&gt;&gt;</w:t>
            </w:r>
          </w:p>
          <w:p w14:paraId="2A60437D" w14:textId="77777777" w:rsidR="00D271CA" w:rsidRDefault="00D271CA" w:rsidP="00A73C6A">
            <w:pPr>
              <w:jc w:val="center"/>
            </w:pPr>
          </w:p>
          <w:p w14:paraId="020C0855" w14:textId="7D734E79" w:rsidR="00A73C6A" w:rsidRPr="00961625" w:rsidRDefault="008D27CF" w:rsidP="00537023">
            <w:pPr>
              <w:jc w:val="center"/>
            </w:pPr>
            <w:r w:rsidRPr="00661B26">
              <w:t>&lt;&lt;</w:t>
            </w:r>
            <w:proofErr w:type="spellStart"/>
            <w:r w:rsidRPr="00661B26">
              <w:t>Client</w:t>
            </w:r>
            <w:r w:rsidR="00537023">
              <w:t>LegalEntityLookUp_BillingCity</w:t>
            </w:r>
            <w:proofErr w:type="spellEnd"/>
            <w:r w:rsidR="00537023">
              <w:t>&gt;&gt;</w:t>
            </w:r>
            <w:r>
              <w:t xml:space="preserve">, </w:t>
            </w:r>
            <w:r w:rsidR="007B2954" w:rsidRPr="00661B26">
              <w:t>&lt;&lt;</w:t>
            </w:r>
            <w:proofErr w:type="spellStart"/>
            <w:r w:rsidR="007B2954" w:rsidRPr="00661B26">
              <w:t>ClientLegalEntityLookUp_Billing</w:t>
            </w:r>
            <w:r w:rsidR="007B2954">
              <w:t>State</w:t>
            </w:r>
            <w:proofErr w:type="spellEnd"/>
            <w:r w:rsidR="007B2954" w:rsidRPr="00661B26">
              <w:t>&gt;&gt;</w:t>
            </w:r>
            <w:r w:rsidR="007B2954">
              <w:t xml:space="preserve">, </w:t>
            </w:r>
            <w:r w:rsidRPr="00661B26">
              <w:t>&lt;&lt;</w:t>
            </w:r>
            <w:proofErr w:type="spellStart"/>
            <w:r w:rsidRPr="00661B26">
              <w:t>ClientLegalEntityLookUp_BillingPostalCode</w:t>
            </w:r>
            <w:proofErr w:type="spellEnd"/>
            <w:r w:rsidRPr="00661B26">
              <w:t>&gt;&gt;</w:t>
            </w:r>
            <w:r>
              <w:t xml:space="preserve"> ,</w:t>
            </w:r>
            <w:r w:rsidR="00661B26" w:rsidRPr="00661B26">
              <w:t>&lt;&lt;</w:t>
            </w:r>
            <w:proofErr w:type="spellStart"/>
            <w:r w:rsidR="00661B26" w:rsidRPr="00661B26">
              <w:t>ClientLegalEntityLookUp_BillingCountry</w:t>
            </w:r>
            <w:proofErr w:type="spellEnd"/>
            <w:r w:rsidR="00661B26" w:rsidRPr="00661B26">
              <w:t>&gt;&gt;</w:t>
            </w:r>
            <w:r w:rsidR="00661B26">
              <w:rPr>
                <w:sz w:val="20"/>
                <w:szCs w:val="20"/>
              </w:rPr>
              <w:t xml:space="preserve">  </w:t>
            </w:r>
          </w:p>
        </w:tc>
        <w:tc>
          <w:tcPr>
            <w:tcW w:w="5528" w:type="dxa"/>
            <w:gridSpan w:val="2"/>
          </w:tcPr>
          <w:p w14:paraId="22A8561C" w14:textId="77777777" w:rsidR="00A73C6A" w:rsidRPr="00961625" w:rsidRDefault="00A73C6A" w:rsidP="00A73C6A">
            <w:pPr>
              <w:jc w:val="center"/>
              <w:rPr>
                <w:b/>
                <w:u w:val="single"/>
              </w:rPr>
            </w:pPr>
            <w:r w:rsidRPr="00961625">
              <w:rPr>
                <w:b/>
                <w:u w:val="single"/>
              </w:rPr>
              <w:t>IHS Markit Legal Entity</w:t>
            </w:r>
          </w:p>
          <w:p w14:paraId="21B3EF25" w14:textId="77777777" w:rsidR="00D60D6B" w:rsidRDefault="00D60D6B" w:rsidP="00A73C6A">
            <w:pPr>
              <w:jc w:val="center"/>
            </w:pPr>
            <w:r w:rsidRPr="00D60D6B">
              <w:t>&lt;&lt;</w:t>
            </w:r>
            <w:proofErr w:type="spellStart"/>
            <w:r w:rsidRPr="00D60D6B">
              <w:t>Contract_IHSMarkitLegalEntity</w:t>
            </w:r>
            <w:proofErr w:type="spellEnd"/>
            <w:r w:rsidRPr="00D60D6B">
              <w:t>&gt;&gt;</w:t>
            </w:r>
          </w:p>
          <w:p w14:paraId="138D5BA8" w14:textId="3CAD95AB" w:rsidR="00D271CA" w:rsidRDefault="00D271CA" w:rsidP="009F5AFD">
            <w:pPr>
              <w:jc w:val="center"/>
            </w:pPr>
          </w:p>
          <w:p w14:paraId="5FC8CD5A" w14:textId="271932D2" w:rsidR="00A73C6A" w:rsidRPr="00961625" w:rsidRDefault="008D27CF" w:rsidP="007B2954">
            <w:pPr>
              <w:jc w:val="center"/>
            </w:pPr>
            <w:r w:rsidRPr="00D60D6B">
              <w:t>&lt;&lt;</w:t>
            </w:r>
            <w:proofErr w:type="spellStart"/>
            <w:r w:rsidRPr="00D60D6B">
              <w:t>Contract</w:t>
            </w:r>
            <w:r w:rsidR="00537023">
              <w:t>_IHSMarkitLegalEntityCity</w:t>
            </w:r>
            <w:proofErr w:type="spellEnd"/>
            <w:r w:rsidR="00537023">
              <w:t>&gt;&gt;</w:t>
            </w:r>
            <w:r>
              <w:t xml:space="preserve">, </w:t>
            </w:r>
            <w:r w:rsidR="007B2954" w:rsidRPr="00D60D6B">
              <w:t>&lt;&lt;</w:t>
            </w:r>
            <w:proofErr w:type="spellStart"/>
            <w:r w:rsidR="007B2954" w:rsidRPr="00D60D6B">
              <w:t>Contract_IHSMarkitLegalEntityState</w:t>
            </w:r>
            <w:proofErr w:type="spellEnd"/>
            <w:r w:rsidR="007B2954" w:rsidRPr="00D60D6B">
              <w:t>&gt;&gt;</w:t>
            </w:r>
            <w:r w:rsidR="007B2954">
              <w:t xml:space="preserve">, </w:t>
            </w:r>
            <w:r w:rsidR="00D60D6B" w:rsidRPr="00D60D6B">
              <w:t>&lt;&lt;</w:t>
            </w:r>
            <w:proofErr w:type="spellStart"/>
            <w:r w:rsidR="00D60D6B" w:rsidRPr="00D60D6B">
              <w:t>Contract_IHSMarkitLegalEntityZipPostal_Code</w:t>
            </w:r>
            <w:proofErr w:type="spellEnd"/>
            <w:r w:rsidR="00D60D6B" w:rsidRPr="00D60D6B">
              <w:t>&gt;&gt;</w:t>
            </w:r>
            <w:r>
              <w:t xml:space="preserve">, </w:t>
            </w:r>
            <w:r w:rsidR="00D60D6B" w:rsidRPr="00D60D6B">
              <w:t>&lt;&lt;</w:t>
            </w:r>
            <w:proofErr w:type="spellStart"/>
            <w:r w:rsidR="00D60D6B" w:rsidRPr="00D60D6B">
              <w:t>Contract_IHSMarkitLegalEntityCoun</w:t>
            </w:r>
            <w:r w:rsidR="00D60D6B" w:rsidRPr="002C77AD">
              <w:t>t</w:t>
            </w:r>
            <w:r w:rsidR="00D60D6B" w:rsidRPr="00D60D6B">
              <w:t>ry</w:t>
            </w:r>
            <w:proofErr w:type="spellEnd"/>
            <w:r w:rsidR="00D60D6B" w:rsidRPr="00D60D6B">
              <w:t>&gt;&gt;</w:t>
            </w:r>
          </w:p>
        </w:tc>
      </w:tr>
      <w:tr w:rsidR="0033032D" w:rsidRPr="00961625" w14:paraId="01F90EEA" w14:textId="77777777" w:rsidTr="00427AF2">
        <w:tc>
          <w:tcPr>
            <w:tcW w:w="1980" w:type="dxa"/>
          </w:tcPr>
          <w:p w14:paraId="47C85AC8" w14:textId="77777777" w:rsidR="00A73C6A" w:rsidRPr="00961625" w:rsidRDefault="00A73C6A" w:rsidP="00507F87">
            <w:r w:rsidRPr="00961625">
              <w:t>Contract Start Date</w:t>
            </w:r>
          </w:p>
        </w:tc>
        <w:tc>
          <w:tcPr>
            <w:tcW w:w="3402" w:type="dxa"/>
          </w:tcPr>
          <w:p w14:paraId="6C4F7A74" w14:textId="5C8AC0BE" w:rsidR="00A73C6A" w:rsidRPr="00961625" w:rsidRDefault="00CF081E" w:rsidP="00507F87">
            <w:pPr>
              <w:rPr>
                <w:highlight w:val="yellow"/>
              </w:rPr>
            </w:pPr>
            <w:r w:rsidRPr="00CF081E">
              <w:t>&lt;&lt;</w:t>
            </w:r>
            <w:proofErr w:type="spellStart"/>
            <w:r w:rsidRPr="00CF081E">
              <w:t>Contract_StartDate</w:t>
            </w:r>
            <w:proofErr w:type="spellEnd"/>
            <w:r w:rsidRPr="00CF081E">
              <w:t>&gt;&gt;</w:t>
            </w:r>
          </w:p>
        </w:tc>
        <w:tc>
          <w:tcPr>
            <w:tcW w:w="1984" w:type="dxa"/>
          </w:tcPr>
          <w:p w14:paraId="40199F23" w14:textId="0DB5E491" w:rsidR="00A73C6A" w:rsidRPr="00961625" w:rsidRDefault="008D27CF" w:rsidP="00507F87">
            <w:r>
              <w:t>Sales Specialist</w:t>
            </w:r>
          </w:p>
        </w:tc>
        <w:tc>
          <w:tcPr>
            <w:tcW w:w="3544" w:type="dxa"/>
          </w:tcPr>
          <w:p w14:paraId="31FAEA3E" w14:textId="2F2A72FD" w:rsidR="00A73C6A" w:rsidRPr="00961625" w:rsidRDefault="008D27CF" w:rsidP="00507F87">
            <w:pPr>
              <w:rPr>
                <w:highlight w:val="yellow"/>
              </w:rPr>
            </w:pPr>
            <w:r w:rsidRPr="002C77AD">
              <w:t>&lt;&lt;</w:t>
            </w:r>
            <w:proofErr w:type="spellStart"/>
            <w:r w:rsidRPr="002C77AD">
              <w:t>ContractOwner_FullName</w:t>
            </w:r>
            <w:proofErr w:type="spellEnd"/>
            <w:r w:rsidRPr="002C77AD">
              <w:t>&gt;&gt;</w:t>
            </w:r>
          </w:p>
        </w:tc>
      </w:tr>
      <w:tr w:rsidR="0033032D" w:rsidRPr="00961625" w14:paraId="12D5B3A4" w14:textId="77777777" w:rsidTr="00427AF2">
        <w:tc>
          <w:tcPr>
            <w:tcW w:w="1980" w:type="dxa"/>
          </w:tcPr>
          <w:p w14:paraId="4ABDD7F0" w14:textId="77777777" w:rsidR="00A73C6A" w:rsidRPr="00961625" w:rsidRDefault="00A73C6A" w:rsidP="00507F87">
            <w:r w:rsidRPr="00961625">
              <w:t>Contract End Date</w:t>
            </w:r>
          </w:p>
        </w:tc>
        <w:tc>
          <w:tcPr>
            <w:tcW w:w="3402" w:type="dxa"/>
          </w:tcPr>
          <w:p w14:paraId="7011DD1E" w14:textId="2688E6D3" w:rsidR="00A73C6A" w:rsidRPr="00961625" w:rsidRDefault="00CF081E" w:rsidP="00507F87">
            <w:pPr>
              <w:rPr>
                <w:highlight w:val="yellow"/>
              </w:rPr>
            </w:pPr>
            <w:r w:rsidRPr="00CF081E">
              <w:t>&lt;&lt;</w:t>
            </w:r>
            <w:proofErr w:type="spellStart"/>
            <w:r w:rsidRPr="00CF081E">
              <w:t>Contract_EndDate</w:t>
            </w:r>
            <w:proofErr w:type="spellEnd"/>
            <w:r w:rsidRPr="00CF081E">
              <w:t>&gt;&gt;</w:t>
            </w:r>
          </w:p>
        </w:tc>
        <w:tc>
          <w:tcPr>
            <w:tcW w:w="1984" w:type="dxa"/>
          </w:tcPr>
          <w:p w14:paraId="785CAAF3" w14:textId="77777777" w:rsidR="00A73C6A" w:rsidRPr="008D27CF" w:rsidRDefault="009F5AFD" w:rsidP="009F5AFD">
            <w:r w:rsidRPr="008D27CF">
              <w:t>Email Address</w:t>
            </w:r>
          </w:p>
        </w:tc>
        <w:tc>
          <w:tcPr>
            <w:tcW w:w="3544" w:type="dxa"/>
          </w:tcPr>
          <w:p w14:paraId="16173194" w14:textId="19069F7C" w:rsidR="00A73C6A" w:rsidRPr="00961625" w:rsidRDefault="008D27CF" w:rsidP="00C82B7E">
            <w:pPr>
              <w:rPr>
                <w:highlight w:val="yellow"/>
              </w:rPr>
            </w:pPr>
            <w:r w:rsidRPr="008D27CF">
              <w:t>&lt;&lt;</w:t>
            </w:r>
            <w:proofErr w:type="spellStart"/>
            <w:r w:rsidRPr="008D27CF">
              <w:t>ContractOwner_Email</w:t>
            </w:r>
            <w:proofErr w:type="spellEnd"/>
            <w:r w:rsidRPr="008D27CF">
              <w:t>&gt;&gt;</w:t>
            </w:r>
          </w:p>
        </w:tc>
      </w:tr>
      <w:tr w:rsidR="0033032D" w:rsidRPr="00961625" w14:paraId="420A9DAB" w14:textId="77777777" w:rsidTr="008D27CF">
        <w:tc>
          <w:tcPr>
            <w:tcW w:w="1980" w:type="dxa"/>
            <w:shd w:val="clear" w:color="auto" w:fill="FFFFFF" w:themeFill="background1"/>
          </w:tcPr>
          <w:p w14:paraId="2B5948E3" w14:textId="77777777" w:rsidR="00A73C6A" w:rsidRPr="00961625" w:rsidRDefault="00A73C6A" w:rsidP="00A73C6A">
            <w:r w:rsidRPr="008D27CF">
              <w:t>Contract Number</w:t>
            </w:r>
          </w:p>
        </w:tc>
        <w:tc>
          <w:tcPr>
            <w:tcW w:w="3402" w:type="dxa"/>
          </w:tcPr>
          <w:p w14:paraId="1B4DE9AF" w14:textId="1E35283E" w:rsidR="00A73C6A" w:rsidRPr="00961625" w:rsidRDefault="00D60D6B" w:rsidP="00A73C6A">
            <w:pPr>
              <w:rPr>
                <w:highlight w:val="yellow"/>
              </w:rPr>
            </w:pPr>
            <w:r w:rsidRPr="00D60D6B">
              <w:t>&lt;&lt;</w:t>
            </w:r>
            <w:proofErr w:type="spellStart"/>
            <w:r w:rsidRPr="00D60D6B">
              <w:t>Contract_ContractNumber</w:t>
            </w:r>
            <w:proofErr w:type="spellEnd"/>
            <w:r w:rsidRPr="00D60D6B">
              <w:t>&gt;&gt;</w:t>
            </w:r>
          </w:p>
        </w:tc>
        <w:tc>
          <w:tcPr>
            <w:tcW w:w="1984" w:type="dxa"/>
          </w:tcPr>
          <w:p w14:paraId="170AA16A" w14:textId="77777777" w:rsidR="00A73C6A" w:rsidRPr="008D27CF" w:rsidRDefault="009F5AFD" w:rsidP="00A73C6A">
            <w:r w:rsidRPr="008D27CF">
              <w:t>Contact Number</w:t>
            </w:r>
          </w:p>
        </w:tc>
        <w:tc>
          <w:tcPr>
            <w:tcW w:w="3544" w:type="dxa"/>
          </w:tcPr>
          <w:p w14:paraId="0DDF13E3" w14:textId="51A263B0" w:rsidR="00A73C6A" w:rsidRPr="00961625" w:rsidRDefault="008D27CF" w:rsidP="00A73C6A">
            <w:pPr>
              <w:rPr>
                <w:highlight w:val="yellow"/>
              </w:rPr>
            </w:pPr>
            <w:r w:rsidRPr="008D27CF">
              <w:t>&lt;&lt;</w:t>
            </w:r>
            <w:proofErr w:type="spellStart"/>
            <w:r w:rsidRPr="008D27CF">
              <w:t>ContractOwner_Phone</w:t>
            </w:r>
            <w:proofErr w:type="spellEnd"/>
            <w:r w:rsidRPr="008D27CF">
              <w:t>&gt;&gt;</w:t>
            </w:r>
          </w:p>
        </w:tc>
      </w:tr>
    </w:tbl>
    <w:p w14:paraId="3D5B3C18" w14:textId="1E46148C" w:rsidR="00B13492" w:rsidRDefault="00B13492" w:rsidP="00A05A92">
      <w:pPr>
        <w:rPr>
          <w:b/>
          <w:sz w:val="24"/>
          <w:szCs w:val="24"/>
        </w:rPr>
      </w:pPr>
      <w:bookmarkStart w:id="0" w:name="_GoBack"/>
      <w:bookmarkEnd w:id="0"/>
    </w:p>
    <w:p w14:paraId="7471F249" w14:textId="77777777" w:rsidR="00427AF2" w:rsidRPr="00961625" w:rsidRDefault="00427AF2" w:rsidP="00507F87">
      <w:pPr>
        <w:rPr>
          <w:b/>
          <w:sz w:val="24"/>
          <w:szCs w:val="24"/>
        </w:rPr>
      </w:pPr>
    </w:p>
    <w:sectPr w:rsidR="00427AF2" w:rsidRPr="00961625" w:rsidSect="009E7F55">
      <w:headerReference w:type="default" r:id="rId7"/>
      <w:footerReference w:type="default" r:id="rId8"/>
      <w:pgSz w:w="12240" w:h="15840" w:code="1"/>
      <w:pgMar w:top="1440" w:right="720" w:bottom="1440" w:left="720" w:header="1440" w:footer="14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68C78A" w15:done="0"/>
  <w15:commentEx w15:paraId="18BBDE10" w15:done="0"/>
  <w15:commentEx w15:paraId="7A42D8FC" w15:done="0"/>
  <w15:commentEx w15:paraId="718B3F31" w15:done="0"/>
  <w15:commentEx w15:paraId="060440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B57C70" w14:textId="77777777" w:rsidR="00E649A1" w:rsidRDefault="00E649A1" w:rsidP="00FB51E7">
      <w:pPr>
        <w:spacing w:after="0" w:line="240" w:lineRule="auto"/>
      </w:pPr>
      <w:r>
        <w:separator/>
      </w:r>
    </w:p>
  </w:endnote>
  <w:endnote w:type="continuationSeparator" w:id="0">
    <w:p w14:paraId="4CC6D701" w14:textId="77777777" w:rsidR="00E649A1" w:rsidRDefault="00E649A1" w:rsidP="00FB5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4641D" w14:textId="77777777" w:rsidR="009E7F55" w:rsidRDefault="009E7F55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C3EDDB9" wp14:editId="32CCD019">
          <wp:simplePos x="0" y="0"/>
          <wp:positionH relativeFrom="margin">
            <wp:posOffset>-1026795</wp:posOffset>
          </wp:positionH>
          <wp:positionV relativeFrom="margin">
            <wp:posOffset>9151249</wp:posOffset>
          </wp:positionV>
          <wp:extent cx="3808095" cy="850900"/>
          <wp:effectExtent l="0" t="0" r="1905" b="635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_MARKIT\IHSM_materials\IHSM\Word\Assets\cover_page_background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53" r="51158" b="82523"/>
                  <a:stretch/>
                </pic:blipFill>
                <pic:spPr bwMode="auto">
                  <a:xfrm>
                    <a:off x="0" y="0"/>
                    <a:ext cx="3808095" cy="850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D2719C" w14:textId="77777777" w:rsidR="00E649A1" w:rsidRDefault="00E649A1" w:rsidP="00FB51E7">
      <w:pPr>
        <w:spacing w:after="0" w:line="240" w:lineRule="auto"/>
      </w:pPr>
      <w:r>
        <w:separator/>
      </w:r>
    </w:p>
  </w:footnote>
  <w:footnote w:type="continuationSeparator" w:id="0">
    <w:p w14:paraId="0C8167C3" w14:textId="77777777" w:rsidR="00E649A1" w:rsidRDefault="00E649A1" w:rsidP="00FB5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25059" w14:textId="77777777" w:rsidR="009E7F55" w:rsidRDefault="009E7F55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081F23D6" wp14:editId="2DAE8C08">
          <wp:simplePos x="0" y="0"/>
          <wp:positionH relativeFrom="margin">
            <wp:posOffset>-1207135</wp:posOffset>
          </wp:positionH>
          <wp:positionV relativeFrom="topMargin">
            <wp:posOffset>112659</wp:posOffset>
          </wp:positionV>
          <wp:extent cx="3808432" cy="851338"/>
          <wp:effectExtent l="0" t="0" r="190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_MARKIT\IHSM_materials\IHSM\Word\Assets\cover_page_background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53" r="51158" b="82523"/>
                  <a:stretch/>
                </pic:blipFill>
                <pic:spPr bwMode="auto">
                  <a:xfrm>
                    <a:off x="0" y="0"/>
                    <a:ext cx="3808432" cy="8513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eadley, Lynn">
    <w15:presenceInfo w15:providerId="AD" w15:userId="S-1-5-21-3609080306-1671255945-596033090-70816"/>
  </w15:person>
  <w15:person w15:author="Aris, Melanie">
    <w15:presenceInfo w15:providerId="AD" w15:userId="S-1-5-21-3609080306-1671255945-596033090-365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87"/>
    <w:rsid w:val="0001361E"/>
    <w:rsid w:val="00027D26"/>
    <w:rsid w:val="00051C99"/>
    <w:rsid w:val="000D62A4"/>
    <w:rsid w:val="0014779A"/>
    <w:rsid w:val="00176FFF"/>
    <w:rsid w:val="00177765"/>
    <w:rsid w:val="001F2772"/>
    <w:rsid w:val="00223691"/>
    <w:rsid w:val="00231EED"/>
    <w:rsid w:val="00236920"/>
    <w:rsid w:val="00246D68"/>
    <w:rsid w:val="002606BB"/>
    <w:rsid w:val="00270BB2"/>
    <w:rsid w:val="002B1881"/>
    <w:rsid w:val="002B7213"/>
    <w:rsid w:val="002C77AD"/>
    <w:rsid w:val="00300649"/>
    <w:rsid w:val="00310343"/>
    <w:rsid w:val="0031583C"/>
    <w:rsid w:val="0033032D"/>
    <w:rsid w:val="003B1E9C"/>
    <w:rsid w:val="003D194C"/>
    <w:rsid w:val="003E2BA1"/>
    <w:rsid w:val="00411F66"/>
    <w:rsid w:val="00427AF2"/>
    <w:rsid w:val="00507F87"/>
    <w:rsid w:val="00537023"/>
    <w:rsid w:val="00592F27"/>
    <w:rsid w:val="005C38D4"/>
    <w:rsid w:val="005C519A"/>
    <w:rsid w:val="005F4C89"/>
    <w:rsid w:val="006119E8"/>
    <w:rsid w:val="006222F4"/>
    <w:rsid w:val="00661B26"/>
    <w:rsid w:val="0066744D"/>
    <w:rsid w:val="006B34C9"/>
    <w:rsid w:val="006D643B"/>
    <w:rsid w:val="00703C89"/>
    <w:rsid w:val="00726AD7"/>
    <w:rsid w:val="00743FFA"/>
    <w:rsid w:val="00750187"/>
    <w:rsid w:val="00766E44"/>
    <w:rsid w:val="0079697A"/>
    <w:rsid w:val="007B2954"/>
    <w:rsid w:val="007B4C2C"/>
    <w:rsid w:val="007C4B4B"/>
    <w:rsid w:val="008631F8"/>
    <w:rsid w:val="008B1632"/>
    <w:rsid w:val="008D27CF"/>
    <w:rsid w:val="008D3B9C"/>
    <w:rsid w:val="008F1347"/>
    <w:rsid w:val="008F18D6"/>
    <w:rsid w:val="008F3E66"/>
    <w:rsid w:val="008F7EA9"/>
    <w:rsid w:val="009345EC"/>
    <w:rsid w:val="00961625"/>
    <w:rsid w:val="0097601C"/>
    <w:rsid w:val="009E7F55"/>
    <w:rsid w:val="009F5AFD"/>
    <w:rsid w:val="00A05A92"/>
    <w:rsid w:val="00A31FA8"/>
    <w:rsid w:val="00A73C6A"/>
    <w:rsid w:val="00B07E9D"/>
    <w:rsid w:val="00B13492"/>
    <w:rsid w:val="00B6620D"/>
    <w:rsid w:val="00C1090D"/>
    <w:rsid w:val="00C440C4"/>
    <w:rsid w:val="00C82B7E"/>
    <w:rsid w:val="00CC3EB2"/>
    <w:rsid w:val="00CF081E"/>
    <w:rsid w:val="00D02BF0"/>
    <w:rsid w:val="00D1425E"/>
    <w:rsid w:val="00D271CA"/>
    <w:rsid w:val="00D54A5E"/>
    <w:rsid w:val="00D60D6B"/>
    <w:rsid w:val="00D83EF3"/>
    <w:rsid w:val="00E649A1"/>
    <w:rsid w:val="00EB7524"/>
    <w:rsid w:val="00F0231B"/>
    <w:rsid w:val="00F06E86"/>
    <w:rsid w:val="00F33651"/>
    <w:rsid w:val="00F8554A"/>
    <w:rsid w:val="00FB51E7"/>
    <w:rsid w:val="00FF51A3"/>
    <w:rsid w:val="00FF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34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A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5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1E7"/>
  </w:style>
  <w:style w:type="paragraph" w:styleId="Footer">
    <w:name w:val="footer"/>
    <w:basedOn w:val="Normal"/>
    <w:link w:val="FooterChar"/>
    <w:uiPriority w:val="99"/>
    <w:unhideWhenUsed/>
    <w:rsid w:val="00FB5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1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7F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7F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7F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7F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7F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F8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7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A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5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1E7"/>
  </w:style>
  <w:style w:type="paragraph" w:styleId="Footer">
    <w:name w:val="footer"/>
    <w:basedOn w:val="Normal"/>
    <w:link w:val="FooterChar"/>
    <w:uiPriority w:val="99"/>
    <w:unhideWhenUsed/>
    <w:rsid w:val="00FB5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F07FB779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IHS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Aris, Melanie</dc:creator>
  <cp:lastModifiedBy>Tommy Aarts</cp:lastModifiedBy>
  <cp:revision>2</cp:revision>
  <dcterms:created xsi:type="dcterms:W3CDTF">2017-10-24T12:11:00Z</dcterms:created>
  <dcterms:modified xsi:type="dcterms:W3CDTF">2017-10-24T12:11:00Z</dcterms:modified>
</cp:coreProperties>
</file>