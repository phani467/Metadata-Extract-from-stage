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3E8FE" w14:textId="6F5BA74D" w:rsidR="00B64EED" w:rsidRDefault="00B64EED" w:rsidP="00B64EED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961625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icing</w:t>
      </w:r>
      <w:r w:rsidRPr="00961625">
        <w:rPr>
          <w:b/>
          <w:sz w:val="24"/>
          <w:szCs w:val="24"/>
        </w:rPr>
        <w:t xml:space="preserve"> Information</w:t>
      </w:r>
    </w:p>
    <w:tbl>
      <w:tblPr>
        <w:tblW w:w="11141" w:type="dxa"/>
        <w:tblInd w:w="-10" w:type="dxa"/>
        <w:tblLook w:val="04A0" w:firstRow="1" w:lastRow="0" w:firstColumn="1" w:lastColumn="0" w:noHBand="0" w:noVBand="1"/>
      </w:tblPr>
      <w:tblGrid>
        <w:gridCol w:w="2129"/>
        <w:gridCol w:w="1245"/>
        <w:gridCol w:w="1182"/>
        <w:gridCol w:w="1152"/>
        <w:gridCol w:w="1158"/>
        <w:gridCol w:w="1271"/>
        <w:gridCol w:w="1544"/>
        <w:gridCol w:w="1460"/>
      </w:tblGrid>
      <w:tr w:rsidR="00A72B40" w:rsidRPr="00961625" w14:paraId="41B526AD" w14:textId="77777777" w:rsidTr="00501898">
        <w:trPr>
          <w:trHeight w:val="600"/>
        </w:trPr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E06E1" w14:textId="711A91B6" w:rsidR="00B64EED" w:rsidRPr="00961625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Product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br/>
            </w:r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Code</w:t>
            </w:r>
            <w:r w:rsidR="00A72B4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BED5" w14:textId="77777777" w:rsidR="00B64EED" w:rsidRPr="00961625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7A3BB" w14:textId="77777777" w:rsidR="00B64EED" w:rsidRPr="00961625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Start Date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1192C" w14:textId="77777777" w:rsidR="00B64EED" w:rsidRPr="00961625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End Date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7777" w14:textId="77777777" w:rsidR="00B64EED" w:rsidRPr="00961625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Qty</w:t>
            </w:r>
            <w:proofErr w:type="spellEnd"/>
          </w:p>
        </w:tc>
        <w:tc>
          <w:tcPr>
            <w:tcW w:w="16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D8D7" w14:textId="77777777" w:rsidR="00B64EED" w:rsidRPr="00961625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Unit Price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963F4" w14:textId="77777777" w:rsidR="00B64EED" w:rsidRPr="00961625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Unit Discount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C7C27" w14:textId="77777777" w:rsidR="00B64EED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Amount </w:t>
            </w:r>
          </w:p>
          <w:p w14:paraId="1E83CF51" w14:textId="77777777" w:rsidR="00B64EED" w:rsidRPr="00961625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(</w:t>
            </w:r>
            <w:proofErr w:type="spellStart"/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Excl</w:t>
            </w:r>
            <w:proofErr w:type="spellEnd"/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Taxes)</w:t>
            </w:r>
          </w:p>
        </w:tc>
      </w:tr>
      <w:tr w:rsidR="00A72B40" w:rsidRPr="00961625" w14:paraId="5AE5E065" w14:textId="77777777" w:rsidTr="00501898">
        <w:trPr>
          <w:trHeight w:val="60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82ED" w14:textId="4161950B" w:rsidR="00B64EED" w:rsidRPr="00961625" w:rsidRDefault="00A72B40" w:rsidP="00FA7E9E">
            <w:pPr>
              <w:autoSpaceDE w:val="0"/>
              <w:autoSpaceDN w:val="0"/>
              <w:spacing w:after="0" w:line="240" w:lineRule="auto"/>
              <w:jc w:val="center"/>
            </w:pPr>
            <w:r w:rsidRPr="00A72B40">
              <w:rPr>
                <w:rFonts w:ascii="Segoe UI" w:hAnsi="Segoe UI" w:cs="Segoe UI"/>
                <w:color w:val="000000"/>
                <w:sz w:val="20"/>
                <w:szCs w:val="20"/>
              </w:rPr>
              <w:t>&lt;&lt;</w:t>
            </w:r>
            <w:proofErr w:type="spellStart"/>
            <w:r w:rsidRPr="00A72B40">
              <w:rPr>
                <w:rFonts w:ascii="Segoe UI" w:hAnsi="Segoe UI" w:cs="Segoe UI"/>
                <w:color w:val="000000"/>
                <w:sz w:val="20"/>
                <w:szCs w:val="20"/>
              </w:rPr>
              <w:t>ContractLineItem_Start</w:t>
            </w:r>
            <w:proofErr w:type="spellEnd"/>
            <w:r w:rsidRPr="00A72B40">
              <w:rPr>
                <w:rFonts w:ascii="Segoe UI" w:hAnsi="Segoe UI" w:cs="Segoe UI"/>
                <w:color w:val="000000"/>
                <w:sz w:val="20"/>
                <w:szCs w:val="20"/>
              </w:rPr>
              <w:t>&gt;&gt;&lt;&lt;</w:t>
            </w:r>
            <w:proofErr w:type="spellStart"/>
            <w:r w:rsidRPr="00A72B40">
              <w:rPr>
                <w:rFonts w:ascii="Segoe UI" w:hAnsi="Segoe UI" w:cs="Segoe UI"/>
                <w:color w:val="000000"/>
                <w:sz w:val="20"/>
                <w:szCs w:val="20"/>
              </w:rPr>
              <w:t>ContractLineItem_ProductCode</w:t>
            </w:r>
            <w:proofErr w:type="spellEnd"/>
            <w:r w:rsidRPr="00A72B40">
              <w:rPr>
                <w:rFonts w:ascii="Segoe UI" w:hAnsi="Segoe UI" w:cs="Segoe UI"/>
                <w:color w:val="000000"/>
                <w:sz w:val="20"/>
                <w:szCs w:val="20"/>
              </w:rPr>
              <w:t>&gt;&gt;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B442" w14:textId="36B6C61B" w:rsidR="00B64EED" w:rsidRPr="006D643B" w:rsidRDefault="00A72B40" w:rsidP="00FA7E9E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color w:val="000000"/>
                <w:lang w:val="nl-NL" w:eastAsia="en-GB"/>
              </w:rPr>
            </w:pPr>
            <w:r w:rsidRPr="00A72B40">
              <w:rPr>
                <w:rFonts w:ascii="Segoe UI" w:hAnsi="Segoe UI" w:cs="Segoe UI"/>
                <w:color w:val="000000"/>
                <w:sz w:val="20"/>
                <w:szCs w:val="20"/>
                <w:lang w:val="nl-NL"/>
              </w:rPr>
              <w:t>&lt;&lt;ContractLineItem_Description&gt;&gt;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32F8" w14:textId="03159C72" w:rsidR="00B64EED" w:rsidRPr="00961625" w:rsidRDefault="00A72B40" w:rsidP="00FA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2B40">
              <w:rPr>
                <w:rFonts w:ascii="Calibri" w:eastAsia="Times New Roman" w:hAnsi="Calibri" w:cs="Times New Roman"/>
                <w:color w:val="000000"/>
                <w:lang w:eastAsia="en-GB"/>
              </w:rPr>
              <w:t>&lt;&lt;</w:t>
            </w:r>
            <w:proofErr w:type="spellStart"/>
            <w:r w:rsidRPr="00A72B40">
              <w:rPr>
                <w:rFonts w:ascii="Calibri" w:eastAsia="Times New Roman" w:hAnsi="Calibri" w:cs="Times New Roman"/>
                <w:color w:val="000000"/>
                <w:lang w:eastAsia="en-GB"/>
              </w:rPr>
              <w:t>ContractLineItem_StartDate</w:t>
            </w:r>
            <w:proofErr w:type="spellEnd"/>
            <w:r w:rsidRPr="00A72B40">
              <w:rPr>
                <w:rFonts w:ascii="Calibri" w:eastAsia="Times New Roman" w:hAnsi="Calibri" w:cs="Times New Roman"/>
                <w:color w:val="000000"/>
                <w:lang w:eastAsia="en-GB"/>
              </w:rPr>
              <w:t>&gt;&gt;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62FB" w14:textId="4811BEA7" w:rsidR="00B64EED" w:rsidRPr="00961625" w:rsidRDefault="00A72B40" w:rsidP="00FA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2B40">
              <w:rPr>
                <w:rFonts w:ascii="Calibri" w:eastAsia="Times New Roman" w:hAnsi="Calibri" w:cs="Times New Roman"/>
                <w:color w:val="000000"/>
                <w:lang w:eastAsia="en-GB"/>
              </w:rPr>
              <w:t>&lt;&lt;</w:t>
            </w:r>
            <w:proofErr w:type="spellStart"/>
            <w:r w:rsidRPr="00A72B40">
              <w:rPr>
                <w:rFonts w:ascii="Calibri" w:eastAsia="Times New Roman" w:hAnsi="Calibri" w:cs="Times New Roman"/>
                <w:color w:val="000000"/>
                <w:lang w:eastAsia="en-GB"/>
              </w:rPr>
              <w:t>ContractLineItem_EndDate</w:t>
            </w:r>
            <w:proofErr w:type="spellEnd"/>
            <w:r w:rsidRPr="00A72B40">
              <w:rPr>
                <w:rFonts w:ascii="Calibri" w:eastAsia="Times New Roman" w:hAnsi="Calibri" w:cs="Times New Roman"/>
                <w:color w:val="000000"/>
                <w:lang w:eastAsia="en-GB"/>
              </w:rPr>
              <w:t>&gt;&gt;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2003" w14:textId="42617A1D" w:rsidR="00B64EED" w:rsidRPr="00961625" w:rsidRDefault="00A72B40" w:rsidP="00FA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72B40">
              <w:rPr>
                <w:rFonts w:ascii="Calibri" w:eastAsia="Times New Roman" w:hAnsi="Calibri" w:cs="Times New Roman"/>
                <w:color w:val="000000"/>
                <w:lang w:eastAsia="en-GB"/>
              </w:rPr>
              <w:t>&lt;&lt;</w:t>
            </w:r>
            <w:proofErr w:type="spellStart"/>
            <w:r w:rsidRPr="00A72B40">
              <w:rPr>
                <w:rFonts w:ascii="Calibri" w:eastAsia="Times New Roman" w:hAnsi="Calibri" w:cs="Times New Roman"/>
                <w:color w:val="000000"/>
                <w:lang w:eastAsia="en-GB"/>
              </w:rPr>
              <w:t>ContractLineItem_Quantity</w:t>
            </w:r>
            <w:proofErr w:type="spellEnd"/>
            <w:r w:rsidRPr="00A72B40">
              <w:rPr>
                <w:rFonts w:ascii="Calibri" w:eastAsia="Times New Roman" w:hAnsi="Calibri" w:cs="Times New Roman"/>
                <w:color w:val="000000"/>
                <w:lang w:eastAsia="en-GB"/>
              </w:rPr>
              <w:t>&gt;&gt;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2CAFD" w14:textId="4451E0A8" w:rsidR="00B64EED" w:rsidRPr="00961625" w:rsidRDefault="00CF3FDD" w:rsidP="00FA7E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F3FDD">
              <w:rPr>
                <w:rFonts w:ascii="Calibri" w:eastAsia="Times New Roman" w:hAnsi="Calibri" w:cs="Times New Roman"/>
                <w:color w:val="000000"/>
                <w:lang w:eastAsia="en-GB"/>
              </w:rPr>
              <w:t>&lt;&lt;</w:t>
            </w:r>
            <w:proofErr w:type="spellStart"/>
            <w:r w:rsidRPr="00CF3FDD">
              <w:rPr>
                <w:rFonts w:ascii="Calibri" w:eastAsia="Times New Roman" w:hAnsi="Calibri" w:cs="Times New Roman"/>
                <w:color w:val="000000"/>
                <w:lang w:eastAsia="en-GB"/>
              </w:rPr>
              <w:t>ContractLineItem_UnitListPrice</w:t>
            </w:r>
            <w:proofErr w:type="spellEnd"/>
            <w:r w:rsidRPr="00CF3FDD">
              <w:rPr>
                <w:rFonts w:ascii="Calibri" w:eastAsia="Times New Roman" w:hAnsi="Calibri" w:cs="Times New Roman"/>
                <w:color w:val="000000"/>
                <w:lang w:eastAsia="en-GB"/>
              </w:rPr>
              <w:t>&gt;&gt;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212B8" w14:textId="2D7933AA" w:rsidR="00B64EED" w:rsidRPr="00961625" w:rsidRDefault="00C454FC" w:rsidP="00FA7E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54FC">
              <w:rPr>
                <w:rFonts w:ascii="Calibri" w:eastAsia="Times New Roman" w:hAnsi="Calibri" w:cs="Times New Roman"/>
                <w:color w:val="000000"/>
                <w:lang w:eastAsia="en-GB"/>
              </w:rPr>
              <w:t>&lt;&lt;ContractLineItem_TotalDiscountAmount&gt;&gt;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4E944" w14:textId="213E7D98" w:rsidR="00B64EED" w:rsidRPr="00961625" w:rsidRDefault="00BB6D97" w:rsidP="00FA7E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B6D97">
              <w:rPr>
                <w:rFonts w:ascii="Calibri" w:eastAsia="Times New Roman" w:hAnsi="Calibri" w:cs="Times New Roman"/>
                <w:color w:val="000000"/>
                <w:lang w:eastAsia="en-GB"/>
              </w:rPr>
              <w:t>&lt;&lt;ContractLineItemSchedule_SalesPrice&gt;&gt;</w:t>
            </w:r>
            <w:bookmarkStart w:id="0" w:name="_GoBack"/>
            <w:bookmarkEnd w:id="0"/>
          </w:p>
        </w:tc>
      </w:tr>
      <w:tr w:rsidR="00B64EED" w:rsidRPr="00961625" w14:paraId="3F480FFB" w14:textId="77777777" w:rsidTr="00501898">
        <w:trPr>
          <w:trHeight w:val="315"/>
        </w:trPr>
        <w:tc>
          <w:tcPr>
            <w:tcW w:w="28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73C3" w14:textId="77777777" w:rsidR="00B64EED" w:rsidRPr="00961625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6162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Pr="00B13492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Grand Total</w:t>
            </w:r>
            <w:r w:rsidRPr="0096162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 </w:t>
            </w:r>
          </w:p>
        </w:tc>
        <w:tc>
          <w:tcPr>
            <w:tcW w:w="826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DF1F4" w14:textId="2BD02F49" w:rsidR="00B64EED" w:rsidRPr="00961625" w:rsidRDefault="00F13EF2" w:rsidP="00FA7E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F13EF2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&lt;&lt;</w:t>
            </w:r>
            <w:proofErr w:type="spellStart"/>
            <w:r w:rsidRPr="00F13EF2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ContractLineItem_TotalPriceFromOpportunity_LineItem</w:t>
            </w:r>
            <w:proofErr w:type="spellEnd"/>
            <w:r w:rsidRPr="00F13EF2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&gt;&gt;</w:t>
            </w:r>
          </w:p>
        </w:tc>
      </w:tr>
    </w:tbl>
    <w:p w14:paraId="4A99F137" w14:textId="77777777" w:rsidR="00B64EED" w:rsidRDefault="00B64EED" w:rsidP="00B64EED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  <w:t>License</w:t>
      </w:r>
      <w:r w:rsidRPr="00961625">
        <w:rPr>
          <w:b/>
          <w:sz w:val="24"/>
          <w:szCs w:val="24"/>
        </w:rPr>
        <w:t xml:space="preserve"> Information</w:t>
      </w:r>
    </w:p>
    <w:tbl>
      <w:tblPr>
        <w:tblW w:w="11057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57"/>
        <w:gridCol w:w="2413"/>
        <w:gridCol w:w="2267"/>
        <w:gridCol w:w="993"/>
        <w:gridCol w:w="1417"/>
        <w:gridCol w:w="1134"/>
        <w:gridCol w:w="1276"/>
      </w:tblGrid>
      <w:tr w:rsidR="00B64EED" w:rsidRPr="00B13492" w14:paraId="72847EFD" w14:textId="77777777" w:rsidTr="00FA7E9E">
        <w:trPr>
          <w:trHeight w:val="900"/>
        </w:trPr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7AD71" w14:textId="77777777" w:rsidR="00B64EED" w:rsidRPr="00B13492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349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Product Code</w:t>
            </w:r>
          </w:p>
        </w:tc>
        <w:tc>
          <w:tcPr>
            <w:tcW w:w="2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56F17" w14:textId="77777777" w:rsidR="00B64EED" w:rsidRPr="00B13492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349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22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3912E" w14:textId="77777777" w:rsidR="00B64EED" w:rsidRPr="00B13492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349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Invoice Remarks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58B05" w14:textId="77777777" w:rsidR="00B64EED" w:rsidRPr="00B13492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349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License Type 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31BA7" w14:textId="77777777" w:rsidR="00B64EED" w:rsidRPr="00B13492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349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Concurrent Users  / Seats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8B189" w14:textId="77777777" w:rsidR="00B64EED" w:rsidRPr="00B13492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349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Locations / Sites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EF7C69" w14:textId="77777777" w:rsidR="00B64EED" w:rsidRPr="00B13492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349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Potential Users</w:t>
            </w:r>
          </w:p>
        </w:tc>
      </w:tr>
      <w:tr w:rsidR="00B64EED" w:rsidRPr="00A72B40" w14:paraId="3DA720AE" w14:textId="77777777" w:rsidTr="00FA7E9E">
        <w:trPr>
          <w:trHeight w:val="30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8AE9D" w14:textId="579F8F01" w:rsidR="00B64EED" w:rsidRPr="00961625" w:rsidRDefault="00B4377C" w:rsidP="00FA7E9E">
            <w:pPr>
              <w:autoSpaceDE w:val="0"/>
              <w:autoSpaceDN w:val="0"/>
              <w:spacing w:after="0" w:line="240" w:lineRule="auto"/>
              <w:jc w:val="center"/>
            </w:pPr>
            <w:r w:rsidRPr="00A72B40">
              <w:rPr>
                <w:rFonts w:ascii="Segoe UI" w:hAnsi="Segoe UI" w:cs="Segoe UI"/>
                <w:color w:val="000000"/>
                <w:sz w:val="20"/>
                <w:szCs w:val="20"/>
              </w:rPr>
              <w:t>&lt;&lt;</w:t>
            </w:r>
            <w:proofErr w:type="spellStart"/>
            <w:r w:rsidRPr="00A72B40">
              <w:rPr>
                <w:rFonts w:ascii="Segoe UI" w:hAnsi="Segoe UI" w:cs="Segoe UI"/>
                <w:color w:val="000000"/>
                <w:sz w:val="20"/>
                <w:szCs w:val="20"/>
              </w:rPr>
              <w:t>ContractLineItem_Start</w:t>
            </w:r>
            <w:proofErr w:type="spellEnd"/>
            <w:r w:rsidRPr="00A72B40">
              <w:rPr>
                <w:rFonts w:ascii="Segoe UI" w:hAnsi="Segoe UI" w:cs="Segoe UI"/>
                <w:color w:val="000000"/>
                <w:sz w:val="20"/>
                <w:szCs w:val="20"/>
              </w:rPr>
              <w:t>&gt;&gt;</w:t>
            </w:r>
            <w:r w:rsidR="00225AA9" w:rsidRPr="00A72B40">
              <w:rPr>
                <w:rFonts w:ascii="Segoe UI" w:hAnsi="Segoe UI" w:cs="Segoe UI"/>
                <w:color w:val="000000"/>
                <w:sz w:val="20"/>
                <w:szCs w:val="20"/>
              </w:rPr>
              <w:t>&lt;&lt;</w:t>
            </w:r>
            <w:proofErr w:type="spellStart"/>
            <w:r w:rsidR="00225AA9" w:rsidRPr="00A72B40">
              <w:rPr>
                <w:rFonts w:ascii="Segoe UI" w:hAnsi="Segoe UI" w:cs="Segoe UI"/>
                <w:color w:val="000000"/>
                <w:sz w:val="20"/>
                <w:szCs w:val="20"/>
              </w:rPr>
              <w:t>ContractLineItem_ProductCode</w:t>
            </w:r>
            <w:proofErr w:type="spellEnd"/>
            <w:r w:rsidR="00225AA9" w:rsidRPr="00A72B40">
              <w:rPr>
                <w:rFonts w:ascii="Segoe UI" w:hAnsi="Segoe UI" w:cs="Segoe UI"/>
                <w:color w:val="000000"/>
                <w:sz w:val="20"/>
                <w:szCs w:val="20"/>
              </w:rPr>
              <w:t>&gt;&gt;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9CDE" w14:textId="506E5259" w:rsidR="00B64EED" w:rsidRPr="006D643B" w:rsidRDefault="00B4377C" w:rsidP="00FA7E9E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color w:val="000000"/>
                <w:lang w:val="nl-NL" w:eastAsia="en-GB"/>
              </w:rPr>
            </w:pPr>
            <w:r w:rsidRPr="00A72B40">
              <w:rPr>
                <w:rFonts w:ascii="Segoe UI" w:hAnsi="Segoe UI" w:cs="Segoe UI"/>
                <w:color w:val="000000"/>
                <w:sz w:val="20"/>
                <w:szCs w:val="20"/>
                <w:lang w:val="nl-NL"/>
              </w:rPr>
              <w:t>&lt;&lt;ContractLineItem_Description&gt;&gt;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1D6B2" w14:textId="7BEA9F3E" w:rsidR="00B64EED" w:rsidRPr="006D643B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nl-NL" w:eastAsia="en-GB"/>
              </w:rPr>
            </w:pPr>
            <w:r w:rsidRPr="006D643B">
              <w:rPr>
                <w:rFonts w:ascii="Calibri" w:eastAsia="Times New Roman" w:hAnsi="Calibri" w:cs="Times New Roman"/>
                <w:color w:val="000000"/>
                <w:lang w:val="nl-NL" w:eastAsia="en-GB"/>
              </w:rPr>
              <w:t> </w:t>
            </w:r>
            <w:r w:rsidR="00B4377C" w:rsidRPr="00B4377C">
              <w:rPr>
                <w:rFonts w:ascii="Calibri" w:eastAsia="Times New Roman" w:hAnsi="Calibri" w:cs="Times New Roman"/>
                <w:color w:val="000000"/>
                <w:lang w:val="nl-NL" w:eastAsia="en-GB"/>
              </w:rPr>
              <w:t>&lt;&lt;ContractLineItem_InvoiceRemarks&gt;&gt;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7A01" w14:textId="3F8901FE" w:rsidR="00B64EED" w:rsidRPr="006D643B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nl-NL" w:eastAsia="en-GB"/>
              </w:rPr>
            </w:pPr>
            <w:r w:rsidRPr="006D643B">
              <w:rPr>
                <w:rFonts w:ascii="Calibri" w:eastAsia="Times New Roman" w:hAnsi="Calibri" w:cs="Times New Roman"/>
                <w:color w:val="000000"/>
                <w:lang w:val="nl-NL" w:eastAsia="en-GB"/>
              </w:rPr>
              <w:t> </w:t>
            </w:r>
            <w:r w:rsidR="00B4377C" w:rsidRPr="00B4377C">
              <w:rPr>
                <w:rFonts w:ascii="Calibri" w:eastAsia="Times New Roman" w:hAnsi="Calibri" w:cs="Times New Roman"/>
                <w:color w:val="000000"/>
                <w:lang w:val="nl-NL" w:eastAsia="en-GB"/>
              </w:rPr>
              <w:t>&lt;&lt;ContractLineItem_LicenseType&gt;&gt;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3E45" w14:textId="39764A80" w:rsidR="00B64EED" w:rsidRPr="006D643B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nl-NL" w:eastAsia="en-GB"/>
              </w:rPr>
            </w:pPr>
            <w:r w:rsidRPr="006D643B">
              <w:rPr>
                <w:rFonts w:ascii="Calibri" w:eastAsia="Times New Roman" w:hAnsi="Calibri" w:cs="Times New Roman"/>
                <w:color w:val="000000"/>
                <w:lang w:val="nl-NL" w:eastAsia="en-GB"/>
              </w:rPr>
              <w:t> </w:t>
            </w:r>
            <w:r w:rsidR="00B4377C" w:rsidRPr="00B4377C">
              <w:rPr>
                <w:rFonts w:ascii="Calibri" w:eastAsia="Times New Roman" w:hAnsi="Calibri" w:cs="Times New Roman"/>
                <w:color w:val="000000"/>
                <w:lang w:val="nl-NL" w:eastAsia="en-GB"/>
              </w:rPr>
              <w:t>&lt;&lt;ContractLineItem_Numconuser&gt;&gt;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C8F7" w14:textId="0DF7EB6F" w:rsidR="00B64EED" w:rsidRPr="006D643B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nl-NL" w:eastAsia="en-GB"/>
              </w:rPr>
            </w:pPr>
            <w:r w:rsidRPr="006D643B">
              <w:rPr>
                <w:rFonts w:ascii="Calibri" w:eastAsia="Times New Roman" w:hAnsi="Calibri" w:cs="Times New Roman"/>
                <w:color w:val="000000"/>
                <w:lang w:val="nl-NL" w:eastAsia="en-GB"/>
              </w:rPr>
              <w:t> </w:t>
            </w:r>
            <w:r w:rsidR="00B4377C" w:rsidRPr="00B4377C">
              <w:rPr>
                <w:rFonts w:ascii="Calibri" w:eastAsia="Times New Roman" w:hAnsi="Calibri" w:cs="Times New Roman"/>
                <w:color w:val="000000"/>
                <w:lang w:val="nl-NL" w:eastAsia="en-GB"/>
              </w:rPr>
              <w:t>&lt;&lt;ContractLineItem_Sites&gt;&gt;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274C9" w14:textId="59C6401D" w:rsidR="00B64EED" w:rsidRPr="006D643B" w:rsidRDefault="00B64EED" w:rsidP="00FA7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nl-NL" w:eastAsia="en-GB"/>
              </w:rPr>
            </w:pPr>
            <w:r w:rsidRPr="006D643B">
              <w:rPr>
                <w:rFonts w:ascii="Calibri" w:eastAsia="Times New Roman" w:hAnsi="Calibri" w:cs="Times New Roman"/>
                <w:color w:val="000000"/>
                <w:lang w:val="nl-NL" w:eastAsia="en-GB"/>
              </w:rPr>
              <w:t> </w:t>
            </w:r>
            <w:r w:rsidR="00B4377C" w:rsidRPr="00B4377C">
              <w:rPr>
                <w:rFonts w:ascii="Calibri" w:eastAsia="Times New Roman" w:hAnsi="Calibri" w:cs="Times New Roman"/>
                <w:color w:val="000000"/>
                <w:lang w:val="nl-NL" w:eastAsia="en-GB"/>
              </w:rPr>
              <w:t>&lt;&lt;ContractLineItem_Numpotusers&gt;&gt;</w:t>
            </w:r>
          </w:p>
        </w:tc>
      </w:tr>
    </w:tbl>
    <w:p w14:paraId="3630B671" w14:textId="77777777" w:rsidR="00B64EED" w:rsidRPr="00B64EED" w:rsidRDefault="00B64EED" w:rsidP="00C50FB4">
      <w:pPr>
        <w:rPr>
          <w:b/>
          <w:sz w:val="24"/>
          <w:szCs w:val="24"/>
          <w:lang w:val="nl-NL"/>
        </w:rPr>
      </w:pPr>
    </w:p>
    <w:sectPr w:rsidR="00B64EED" w:rsidRPr="00B64EED" w:rsidSect="00427AF2">
      <w:headerReference w:type="default" r:id="rId7"/>
      <w:pgSz w:w="12240" w:h="15840"/>
      <w:pgMar w:top="426" w:right="616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112A4" w14:textId="77777777" w:rsidR="00815452" w:rsidRDefault="00815452" w:rsidP="0037738D">
      <w:pPr>
        <w:spacing w:after="0" w:line="240" w:lineRule="auto"/>
      </w:pPr>
      <w:r>
        <w:separator/>
      </w:r>
    </w:p>
  </w:endnote>
  <w:endnote w:type="continuationSeparator" w:id="0">
    <w:p w14:paraId="48C9225D" w14:textId="77777777" w:rsidR="00815452" w:rsidRDefault="00815452" w:rsidP="0037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7B2188" w14:textId="77777777" w:rsidR="00815452" w:rsidRDefault="00815452" w:rsidP="0037738D">
      <w:pPr>
        <w:spacing w:after="0" w:line="240" w:lineRule="auto"/>
      </w:pPr>
      <w:r>
        <w:separator/>
      </w:r>
    </w:p>
  </w:footnote>
  <w:footnote w:type="continuationSeparator" w:id="0">
    <w:p w14:paraId="34C10866" w14:textId="77777777" w:rsidR="00815452" w:rsidRDefault="00815452" w:rsidP="00377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A79DE" w14:textId="7A47452D" w:rsidR="0037738D" w:rsidRDefault="0037738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22D50FB4" wp14:editId="0F91F048">
          <wp:simplePos x="0" y="0"/>
          <wp:positionH relativeFrom="column">
            <wp:posOffset>-97790</wp:posOffset>
          </wp:positionH>
          <wp:positionV relativeFrom="paragraph">
            <wp:posOffset>-240030</wp:posOffset>
          </wp:positionV>
          <wp:extent cx="1867161" cy="61921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7161" cy="619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3FF482" w14:textId="77777777" w:rsidR="0037738D" w:rsidRDefault="003773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87"/>
    <w:rsid w:val="000A5280"/>
    <w:rsid w:val="001A3FEE"/>
    <w:rsid w:val="001C7B0B"/>
    <w:rsid w:val="00225AA9"/>
    <w:rsid w:val="00276AA3"/>
    <w:rsid w:val="002B0666"/>
    <w:rsid w:val="002B7213"/>
    <w:rsid w:val="002D135A"/>
    <w:rsid w:val="003052BB"/>
    <w:rsid w:val="0037738D"/>
    <w:rsid w:val="003A6751"/>
    <w:rsid w:val="003B16B0"/>
    <w:rsid w:val="00420431"/>
    <w:rsid w:val="00427AF2"/>
    <w:rsid w:val="00470144"/>
    <w:rsid w:val="00501898"/>
    <w:rsid w:val="00507F87"/>
    <w:rsid w:val="005279A7"/>
    <w:rsid w:val="005301DD"/>
    <w:rsid w:val="0057603B"/>
    <w:rsid w:val="006129C5"/>
    <w:rsid w:val="006A3E32"/>
    <w:rsid w:val="006C1B12"/>
    <w:rsid w:val="007030C0"/>
    <w:rsid w:val="00721D66"/>
    <w:rsid w:val="0072586A"/>
    <w:rsid w:val="00747D15"/>
    <w:rsid w:val="007E1B82"/>
    <w:rsid w:val="0080439C"/>
    <w:rsid w:val="00815452"/>
    <w:rsid w:val="00826877"/>
    <w:rsid w:val="00872D70"/>
    <w:rsid w:val="008B1632"/>
    <w:rsid w:val="00961625"/>
    <w:rsid w:val="009A52DA"/>
    <w:rsid w:val="009F5AFD"/>
    <w:rsid w:val="00A72B40"/>
    <w:rsid w:val="00A73C6A"/>
    <w:rsid w:val="00AA4C9B"/>
    <w:rsid w:val="00B13492"/>
    <w:rsid w:val="00B4377C"/>
    <w:rsid w:val="00B64EED"/>
    <w:rsid w:val="00BB6D97"/>
    <w:rsid w:val="00BD5A58"/>
    <w:rsid w:val="00C35C18"/>
    <w:rsid w:val="00C454FC"/>
    <w:rsid w:val="00C50FB4"/>
    <w:rsid w:val="00CF3FDD"/>
    <w:rsid w:val="00D07B0A"/>
    <w:rsid w:val="00D54A5E"/>
    <w:rsid w:val="00EC3862"/>
    <w:rsid w:val="00EE7EA7"/>
    <w:rsid w:val="00F13EF2"/>
    <w:rsid w:val="00F34CEF"/>
    <w:rsid w:val="00F4399D"/>
    <w:rsid w:val="00F55D3D"/>
    <w:rsid w:val="00FC5F76"/>
    <w:rsid w:val="00FC768A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1F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8D"/>
  </w:style>
  <w:style w:type="paragraph" w:styleId="Footer">
    <w:name w:val="footer"/>
    <w:basedOn w:val="Normal"/>
    <w:link w:val="FooterChar"/>
    <w:uiPriority w:val="99"/>
    <w:unhideWhenUsed/>
    <w:rsid w:val="0037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8D"/>
  </w:style>
  <w:style w:type="paragraph" w:styleId="Footer">
    <w:name w:val="footer"/>
    <w:basedOn w:val="Normal"/>
    <w:link w:val="FooterChar"/>
    <w:uiPriority w:val="99"/>
    <w:unhideWhenUsed/>
    <w:rsid w:val="0037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2BA9794C</Template>
  <TotalTime>153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Aris, Melanie</dc:creator>
  <cp:lastModifiedBy>Tommy Aarts</cp:lastModifiedBy>
  <cp:revision>15</cp:revision>
  <cp:lastPrinted>2017-09-21T12:41:00Z</cp:lastPrinted>
  <dcterms:created xsi:type="dcterms:W3CDTF">2017-10-11T09:59:00Z</dcterms:created>
  <dcterms:modified xsi:type="dcterms:W3CDTF">2017-10-27T13:04:00Z</dcterms:modified>
</cp:coreProperties>
</file>