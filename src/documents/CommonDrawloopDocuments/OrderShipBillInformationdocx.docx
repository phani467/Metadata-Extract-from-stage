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F776C" w14:textId="33DAFBC5" w:rsidR="009F5AFD" w:rsidRPr="00961625" w:rsidRDefault="002B7213" w:rsidP="00507F87">
      <w:pPr>
        <w:rPr>
          <w:b/>
          <w:sz w:val="24"/>
          <w:szCs w:val="24"/>
        </w:rPr>
      </w:pPr>
      <w:r w:rsidRPr="00961625">
        <w:rPr>
          <w:b/>
          <w:sz w:val="24"/>
          <w:szCs w:val="24"/>
        </w:rPr>
        <w:t>Order</w:t>
      </w:r>
      <w:r w:rsidR="009F5AFD" w:rsidRPr="00961625">
        <w:rPr>
          <w:b/>
          <w:sz w:val="24"/>
          <w:szCs w:val="24"/>
        </w:rPr>
        <w:t xml:space="preserve"> Information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782"/>
        <w:gridCol w:w="3277"/>
        <w:gridCol w:w="1678"/>
        <w:gridCol w:w="4173"/>
      </w:tblGrid>
      <w:tr w:rsidR="009F5AFD" w:rsidRPr="00961625" w14:paraId="211B1083" w14:textId="77777777" w:rsidTr="0031583C">
        <w:tc>
          <w:tcPr>
            <w:tcW w:w="1782" w:type="dxa"/>
          </w:tcPr>
          <w:p w14:paraId="7FA53CF4" w14:textId="77777777" w:rsidR="009F5AFD" w:rsidRPr="00961625" w:rsidRDefault="009F5AFD" w:rsidP="00507F87">
            <w:r w:rsidRPr="00961625">
              <w:t>Billing Frequency</w:t>
            </w:r>
          </w:p>
        </w:tc>
        <w:tc>
          <w:tcPr>
            <w:tcW w:w="3277" w:type="dxa"/>
          </w:tcPr>
          <w:p w14:paraId="01204ADD" w14:textId="321D1032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Contract_BillingFrequency</w:t>
            </w:r>
            <w:proofErr w:type="spellEnd"/>
            <w:r w:rsidRPr="00310343">
              <w:t>&gt;&gt;</w:t>
            </w:r>
          </w:p>
        </w:tc>
        <w:tc>
          <w:tcPr>
            <w:tcW w:w="1678" w:type="dxa"/>
          </w:tcPr>
          <w:p w14:paraId="4EE4BB41" w14:textId="77777777" w:rsidR="009F5AFD" w:rsidRPr="00961625" w:rsidRDefault="009F5AFD" w:rsidP="00507F87">
            <w:r w:rsidRPr="00961625">
              <w:t>PO Required</w:t>
            </w:r>
          </w:p>
        </w:tc>
        <w:tc>
          <w:tcPr>
            <w:tcW w:w="4173" w:type="dxa"/>
          </w:tcPr>
          <w:p w14:paraId="37F08495" w14:textId="64CCFAE5" w:rsidR="009F5AFD" w:rsidRPr="00961625" w:rsidRDefault="00310343" w:rsidP="00507F87">
            <w:r w:rsidRPr="00310343">
              <w:t>&lt;&lt;</w:t>
            </w:r>
            <w:proofErr w:type="spellStart"/>
            <w:r w:rsidRPr="00310343">
              <w:t>Contract_PORequired</w:t>
            </w:r>
            <w:proofErr w:type="spellEnd"/>
            <w:r w:rsidRPr="00310343">
              <w:t>&gt;&gt;</w:t>
            </w:r>
          </w:p>
        </w:tc>
      </w:tr>
      <w:tr w:rsidR="009F5AFD" w:rsidRPr="00961625" w14:paraId="19E9A266" w14:textId="77777777" w:rsidTr="0031583C">
        <w:tc>
          <w:tcPr>
            <w:tcW w:w="1782" w:type="dxa"/>
          </w:tcPr>
          <w:p w14:paraId="265536E7" w14:textId="77777777" w:rsidR="009F5AFD" w:rsidRPr="00961625" w:rsidRDefault="009F5AFD" w:rsidP="00507F87">
            <w:r w:rsidRPr="00961625">
              <w:t>Payment Terms</w:t>
            </w:r>
          </w:p>
        </w:tc>
        <w:tc>
          <w:tcPr>
            <w:tcW w:w="3277" w:type="dxa"/>
          </w:tcPr>
          <w:p w14:paraId="2E27F012" w14:textId="5959F27A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Contract_PaymentTerms</w:t>
            </w:r>
            <w:proofErr w:type="spellEnd"/>
            <w:r w:rsidRPr="00310343">
              <w:t>&gt;&gt;</w:t>
            </w:r>
          </w:p>
        </w:tc>
        <w:tc>
          <w:tcPr>
            <w:tcW w:w="1678" w:type="dxa"/>
          </w:tcPr>
          <w:p w14:paraId="4D31A633" w14:textId="77777777" w:rsidR="009F5AFD" w:rsidRPr="00961625" w:rsidRDefault="009F5AFD" w:rsidP="00507F87">
            <w:r w:rsidRPr="00961625">
              <w:t>PO Number</w:t>
            </w:r>
          </w:p>
        </w:tc>
        <w:tc>
          <w:tcPr>
            <w:tcW w:w="4173" w:type="dxa"/>
          </w:tcPr>
          <w:p w14:paraId="04C1CD32" w14:textId="5D0CC11B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Contract_PO</w:t>
            </w:r>
            <w:proofErr w:type="spellEnd"/>
            <w:r w:rsidRPr="00310343">
              <w:t>&gt;&gt;</w:t>
            </w:r>
          </w:p>
        </w:tc>
      </w:tr>
      <w:tr w:rsidR="009F5AFD" w:rsidRPr="00961625" w14:paraId="77869F1F" w14:textId="77777777" w:rsidTr="0031583C">
        <w:tc>
          <w:tcPr>
            <w:tcW w:w="1782" w:type="dxa"/>
          </w:tcPr>
          <w:p w14:paraId="3307F57A" w14:textId="77777777" w:rsidR="009F5AFD" w:rsidRPr="00961625" w:rsidRDefault="009F5AFD" w:rsidP="00507F87">
            <w:r w:rsidRPr="00961625">
              <w:t>Currency</w:t>
            </w:r>
          </w:p>
        </w:tc>
        <w:tc>
          <w:tcPr>
            <w:tcW w:w="3277" w:type="dxa"/>
          </w:tcPr>
          <w:p w14:paraId="53611BAA" w14:textId="41730206" w:rsidR="009F5AFD" w:rsidRPr="00961625" w:rsidRDefault="00310343" w:rsidP="00507F87">
            <w:r w:rsidRPr="00310343">
              <w:t>&lt;&lt;</w:t>
            </w:r>
            <w:proofErr w:type="spellStart"/>
            <w:r w:rsidRPr="00310343">
              <w:t>Contract_Currency</w:t>
            </w:r>
            <w:proofErr w:type="spellEnd"/>
            <w:r w:rsidRPr="00310343">
              <w:t>&gt;&gt;</w:t>
            </w:r>
          </w:p>
        </w:tc>
        <w:tc>
          <w:tcPr>
            <w:tcW w:w="1678" w:type="dxa"/>
          </w:tcPr>
          <w:p w14:paraId="4F6F3A80" w14:textId="77777777" w:rsidR="009F5AFD" w:rsidRPr="00961625" w:rsidRDefault="009F5AFD" w:rsidP="00507F87">
            <w:r w:rsidRPr="00961625">
              <w:t>PO Date</w:t>
            </w:r>
          </w:p>
        </w:tc>
        <w:tc>
          <w:tcPr>
            <w:tcW w:w="4173" w:type="dxa"/>
          </w:tcPr>
          <w:p w14:paraId="79240FFF" w14:textId="39E2326A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Contract_PODate</w:t>
            </w:r>
            <w:proofErr w:type="spellEnd"/>
            <w:r w:rsidRPr="00310343">
              <w:t>&gt;&gt;</w:t>
            </w:r>
          </w:p>
        </w:tc>
      </w:tr>
      <w:tr w:rsidR="00726AD7" w:rsidRPr="00961625" w14:paraId="635A9E65" w14:textId="77777777" w:rsidTr="00726AD7">
        <w:tc>
          <w:tcPr>
            <w:tcW w:w="10910" w:type="dxa"/>
            <w:gridSpan w:val="4"/>
            <w:shd w:val="clear" w:color="auto" w:fill="D0CECE" w:themeFill="background2" w:themeFillShade="E6"/>
          </w:tcPr>
          <w:p w14:paraId="456C35D9" w14:textId="77777777" w:rsidR="00726AD7" w:rsidRPr="00726AD7" w:rsidRDefault="00726AD7" w:rsidP="00726AD7">
            <w:pPr>
              <w:rPr>
                <w:b/>
                <w:highlight w:val="yellow"/>
              </w:rPr>
            </w:pPr>
            <w:r w:rsidRPr="00726AD7">
              <w:rPr>
                <w:b/>
              </w:rPr>
              <w:t>Additional Details</w:t>
            </w:r>
          </w:p>
        </w:tc>
      </w:tr>
      <w:tr w:rsidR="009F5AFD" w:rsidRPr="00961625" w14:paraId="49A1A5D4" w14:textId="77777777" w:rsidTr="0031583C">
        <w:tc>
          <w:tcPr>
            <w:tcW w:w="1782" w:type="dxa"/>
          </w:tcPr>
          <w:p w14:paraId="267B7D5B" w14:textId="77777777" w:rsidR="009F5AFD" w:rsidRPr="00961625" w:rsidRDefault="009F5AFD" w:rsidP="00507F87">
            <w:r w:rsidRPr="00961625">
              <w:t>VAT/Tax ID</w:t>
            </w:r>
          </w:p>
        </w:tc>
        <w:tc>
          <w:tcPr>
            <w:tcW w:w="3277" w:type="dxa"/>
          </w:tcPr>
          <w:p w14:paraId="6A84DEC7" w14:textId="1170C1B8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Contract_VATTaxID</w:t>
            </w:r>
            <w:proofErr w:type="spellEnd"/>
            <w:r w:rsidRPr="00310343">
              <w:t>&gt;&gt;</w:t>
            </w:r>
          </w:p>
        </w:tc>
        <w:tc>
          <w:tcPr>
            <w:tcW w:w="1678" w:type="dxa"/>
          </w:tcPr>
          <w:p w14:paraId="06636684" w14:textId="77777777" w:rsidR="009F5AFD" w:rsidRPr="00961625" w:rsidRDefault="009F5AFD" w:rsidP="00507F87">
            <w:r w:rsidRPr="00961625">
              <w:t>GSA Contract Name</w:t>
            </w:r>
          </w:p>
        </w:tc>
        <w:tc>
          <w:tcPr>
            <w:tcW w:w="4173" w:type="dxa"/>
          </w:tcPr>
          <w:p w14:paraId="2E6090D9" w14:textId="57639057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Contract_GovernmentContractName</w:t>
            </w:r>
            <w:proofErr w:type="spellEnd"/>
            <w:r w:rsidRPr="00310343">
              <w:t>&gt;&gt;</w:t>
            </w:r>
          </w:p>
        </w:tc>
      </w:tr>
      <w:tr w:rsidR="009F5AFD" w:rsidRPr="00961625" w14:paraId="4A162347" w14:textId="77777777" w:rsidTr="0031583C">
        <w:tc>
          <w:tcPr>
            <w:tcW w:w="1782" w:type="dxa"/>
            <w:shd w:val="clear" w:color="auto" w:fill="FFFFFF" w:themeFill="background1"/>
          </w:tcPr>
          <w:p w14:paraId="59639D6A" w14:textId="77777777" w:rsidR="009F5AFD" w:rsidRPr="00961625" w:rsidRDefault="002B1881" w:rsidP="00507F87">
            <w:r w:rsidRPr="00223691">
              <w:t>BSI Membership #</w:t>
            </w:r>
          </w:p>
        </w:tc>
        <w:tc>
          <w:tcPr>
            <w:tcW w:w="3277" w:type="dxa"/>
          </w:tcPr>
          <w:p w14:paraId="5D9ADED2" w14:textId="0FE0AA89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Contract_BSIMembership</w:t>
            </w:r>
            <w:proofErr w:type="spellEnd"/>
            <w:r w:rsidRPr="00310343">
              <w:t>&gt;&gt;</w:t>
            </w:r>
          </w:p>
        </w:tc>
        <w:tc>
          <w:tcPr>
            <w:tcW w:w="1678" w:type="dxa"/>
          </w:tcPr>
          <w:p w14:paraId="19630D09" w14:textId="77777777" w:rsidR="009F5AFD" w:rsidRPr="00961625" w:rsidRDefault="009F5AFD" w:rsidP="00507F87">
            <w:r w:rsidRPr="00961625">
              <w:t>GSA Contract #</w:t>
            </w:r>
          </w:p>
        </w:tc>
        <w:tc>
          <w:tcPr>
            <w:tcW w:w="4173" w:type="dxa"/>
          </w:tcPr>
          <w:p w14:paraId="07F7D795" w14:textId="5B348CE2" w:rsidR="009F5AFD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Contract_GovernmentContractNumber</w:t>
            </w:r>
            <w:proofErr w:type="spellEnd"/>
            <w:r w:rsidRPr="00310343">
              <w:t>&gt;&gt;</w:t>
            </w:r>
          </w:p>
        </w:tc>
      </w:tr>
      <w:tr w:rsidR="002B7213" w:rsidRPr="00961625" w14:paraId="7B14D273" w14:textId="77777777" w:rsidTr="0031583C">
        <w:tc>
          <w:tcPr>
            <w:tcW w:w="1782" w:type="dxa"/>
          </w:tcPr>
          <w:p w14:paraId="4E5444D1" w14:textId="77777777" w:rsidR="002B7213" w:rsidRPr="00961625" w:rsidRDefault="002B7213" w:rsidP="00507F87">
            <w:r w:rsidRPr="00961625">
              <w:t>Special Billing Instructions</w:t>
            </w:r>
          </w:p>
        </w:tc>
        <w:tc>
          <w:tcPr>
            <w:tcW w:w="9128" w:type="dxa"/>
            <w:gridSpan w:val="3"/>
          </w:tcPr>
          <w:p w14:paraId="11E0E098" w14:textId="76592104" w:rsidR="002B7213" w:rsidRPr="00961625" w:rsidRDefault="00310343" w:rsidP="00507F87">
            <w:pPr>
              <w:rPr>
                <w:highlight w:val="yellow"/>
              </w:rPr>
            </w:pPr>
            <w:r w:rsidRPr="00310343">
              <w:t>&lt;&lt;</w:t>
            </w:r>
            <w:proofErr w:type="spellStart"/>
            <w:r w:rsidRPr="00310343">
              <w:t>Contract_SpecialBillingInstructions</w:t>
            </w:r>
            <w:proofErr w:type="spellEnd"/>
            <w:r w:rsidRPr="00310343">
              <w:t>&gt;&gt;</w:t>
            </w:r>
          </w:p>
        </w:tc>
      </w:tr>
    </w:tbl>
    <w:p w14:paraId="68DA7E8F" w14:textId="10C984DF" w:rsidR="002B7213" w:rsidRPr="002B7213" w:rsidRDefault="002B7213" w:rsidP="002B7213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D1425E">
        <w:rPr>
          <w:b/>
          <w:sz w:val="24"/>
          <w:szCs w:val="24"/>
        </w:rPr>
        <w:t>Ship to</w:t>
      </w:r>
      <w:r w:rsidR="00D1425E" w:rsidRPr="002B7213">
        <w:rPr>
          <w:b/>
          <w:sz w:val="24"/>
          <w:szCs w:val="24"/>
        </w:rPr>
        <w:t xml:space="preserve"> </w:t>
      </w:r>
      <w:r w:rsidR="00D1425E">
        <w:rPr>
          <w:b/>
          <w:sz w:val="24"/>
          <w:szCs w:val="24"/>
        </w:rPr>
        <w:t xml:space="preserve">/ Bill to </w:t>
      </w:r>
      <w:r w:rsidRPr="002B7213">
        <w:rPr>
          <w:b/>
          <w:sz w:val="24"/>
          <w:szCs w:val="24"/>
        </w:rPr>
        <w:t>Information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43"/>
        <w:gridCol w:w="4419"/>
        <w:gridCol w:w="1143"/>
        <w:gridCol w:w="4311"/>
      </w:tblGrid>
      <w:tr w:rsidR="002B7213" w14:paraId="067BED6F" w14:textId="77777777" w:rsidTr="00C82B7E">
        <w:tc>
          <w:tcPr>
            <w:tcW w:w="5389" w:type="dxa"/>
            <w:gridSpan w:val="2"/>
          </w:tcPr>
          <w:p w14:paraId="21362CA9" w14:textId="77777777" w:rsidR="002B7213" w:rsidRPr="00D1425E" w:rsidRDefault="002B7213" w:rsidP="002B7213">
            <w:pPr>
              <w:rPr>
                <w:highlight w:val="yellow"/>
              </w:rPr>
            </w:pPr>
            <w:r w:rsidRPr="00D1425E">
              <w:t>Ship To</w:t>
            </w:r>
          </w:p>
        </w:tc>
        <w:tc>
          <w:tcPr>
            <w:tcW w:w="5521" w:type="dxa"/>
            <w:gridSpan w:val="2"/>
          </w:tcPr>
          <w:p w14:paraId="365C1AC6" w14:textId="77777777" w:rsidR="002B7213" w:rsidRPr="00961625" w:rsidRDefault="002B7213" w:rsidP="00D671CD">
            <w:r w:rsidRPr="00961625">
              <w:t>Bill To</w:t>
            </w:r>
          </w:p>
        </w:tc>
      </w:tr>
      <w:tr w:rsidR="002B7213" w14:paraId="4DDAF15E" w14:textId="77777777" w:rsidTr="00C82B7E">
        <w:tc>
          <w:tcPr>
            <w:tcW w:w="1975" w:type="dxa"/>
          </w:tcPr>
          <w:p w14:paraId="5B506415" w14:textId="77777777" w:rsidR="002B7213" w:rsidRPr="00961625" w:rsidRDefault="002B7213" w:rsidP="002B7213">
            <w:r w:rsidRPr="00961625">
              <w:t>Client Name</w:t>
            </w:r>
          </w:p>
        </w:tc>
        <w:tc>
          <w:tcPr>
            <w:tcW w:w="3414" w:type="dxa"/>
          </w:tcPr>
          <w:p w14:paraId="361C72A4" w14:textId="1B78A278" w:rsidR="002B7213" w:rsidRPr="00961625" w:rsidRDefault="00592F27" w:rsidP="002B7213">
            <w:pPr>
              <w:rPr>
                <w:highlight w:val="yellow"/>
              </w:rPr>
            </w:pPr>
            <w:r w:rsidRPr="00300649">
              <w:t>&lt;&lt;</w:t>
            </w:r>
            <w:proofErr w:type="spellStart"/>
            <w:r w:rsidRPr="00300649">
              <w:t>Contract_ShipToClientName</w:t>
            </w:r>
            <w:proofErr w:type="spellEnd"/>
            <w:r>
              <w:t>&gt;&gt;</w:t>
            </w:r>
          </w:p>
        </w:tc>
        <w:tc>
          <w:tcPr>
            <w:tcW w:w="1979" w:type="dxa"/>
          </w:tcPr>
          <w:p w14:paraId="7C66BE76" w14:textId="77777777" w:rsidR="002B7213" w:rsidRPr="00961625" w:rsidRDefault="002B7213" w:rsidP="002B7213">
            <w:r w:rsidRPr="00961625">
              <w:t>Client Name</w:t>
            </w:r>
          </w:p>
        </w:tc>
        <w:tc>
          <w:tcPr>
            <w:tcW w:w="3542" w:type="dxa"/>
          </w:tcPr>
          <w:p w14:paraId="0CA5C09D" w14:textId="3F74CF2D" w:rsidR="002B7213" w:rsidRPr="00961625" w:rsidRDefault="00703C89" w:rsidP="002B7213">
            <w:pPr>
              <w:rPr>
                <w:highlight w:val="yellow"/>
              </w:rPr>
            </w:pPr>
            <w:r w:rsidRPr="00300649">
              <w:t>&lt;&lt;</w:t>
            </w:r>
            <w:proofErr w:type="spellStart"/>
            <w:r w:rsidRPr="00300649">
              <w:t>Contract_BillToClientName</w:t>
            </w:r>
            <w:proofErr w:type="spellEnd"/>
            <w:r w:rsidRPr="00300649">
              <w:t>&gt;&gt;</w:t>
            </w:r>
          </w:p>
        </w:tc>
      </w:tr>
      <w:tr w:rsidR="002B7213" w14:paraId="485C31C5" w14:textId="77777777" w:rsidTr="00C82B7E">
        <w:tc>
          <w:tcPr>
            <w:tcW w:w="1975" w:type="dxa"/>
          </w:tcPr>
          <w:p w14:paraId="636A950A" w14:textId="449E2D56" w:rsidR="002B7213" w:rsidRPr="00961625" w:rsidRDefault="00C82B7E" w:rsidP="002B7213">
            <w:r>
              <w:t xml:space="preserve">Street Address </w:t>
            </w:r>
          </w:p>
        </w:tc>
        <w:tc>
          <w:tcPr>
            <w:tcW w:w="3414" w:type="dxa"/>
          </w:tcPr>
          <w:p w14:paraId="0AE47E12" w14:textId="4CA5AE4F" w:rsidR="002B7213" w:rsidRPr="00961625" w:rsidRDefault="00A31FA8" w:rsidP="002B7213">
            <w:r w:rsidRPr="00A31FA8">
              <w:t>&lt;&lt;</w:t>
            </w:r>
            <w:proofErr w:type="spellStart"/>
            <w:r w:rsidRPr="00A31FA8">
              <w:t>Contract_ShipToStreet</w:t>
            </w:r>
            <w:proofErr w:type="spellEnd"/>
            <w:r w:rsidRPr="00A31FA8">
              <w:t>&gt;&gt;</w:t>
            </w:r>
          </w:p>
        </w:tc>
        <w:tc>
          <w:tcPr>
            <w:tcW w:w="1979" w:type="dxa"/>
          </w:tcPr>
          <w:p w14:paraId="7AC53F6B" w14:textId="00F30905" w:rsidR="002B7213" w:rsidRPr="00961625" w:rsidRDefault="00C82B7E" w:rsidP="002B7213">
            <w:r>
              <w:t xml:space="preserve">Street Address </w:t>
            </w:r>
          </w:p>
        </w:tc>
        <w:tc>
          <w:tcPr>
            <w:tcW w:w="3542" w:type="dxa"/>
          </w:tcPr>
          <w:p w14:paraId="7C1EE5A0" w14:textId="279D1D57" w:rsidR="002B7213" w:rsidRPr="00961625" w:rsidRDefault="00A31FA8" w:rsidP="002B7213">
            <w:r w:rsidRPr="00A31FA8">
              <w:t>&lt;&lt;</w:t>
            </w:r>
            <w:proofErr w:type="spellStart"/>
            <w:r w:rsidRPr="00A31FA8">
              <w:t>Contract_BillToStreet</w:t>
            </w:r>
            <w:proofErr w:type="spellEnd"/>
            <w:r w:rsidRPr="00A31FA8">
              <w:t>&gt;&gt;</w:t>
            </w:r>
          </w:p>
        </w:tc>
      </w:tr>
      <w:tr w:rsidR="002B7213" w14:paraId="6A91A87F" w14:textId="77777777" w:rsidTr="00C82B7E">
        <w:tc>
          <w:tcPr>
            <w:tcW w:w="1975" w:type="dxa"/>
          </w:tcPr>
          <w:p w14:paraId="39E90000" w14:textId="77777777" w:rsidR="002B7213" w:rsidRPr="00961625" w:rsidRDefault="002B7213" w:rsidP="002B7213">
            <w:r w:rsidRPr="00961625">
              <w:t>City</w:t>
            </w:r>
          </w:p>
        </w:tc>
        <w:tc>
          <w:tcPr>
            <w:tcW w:w="3414" w:type="dxa"/>
          </w:tcPr>
          <w:p w14:paraId="3AB1D083" w14:textId="6EE6F1AA" w:rsidR="002B7213" w:rsidRPr="00961625" w:rsidRDefault="008F3E66" w:rsidP="002B7213">
            <w:pPr>
              <w:rPr>
                <w:highlight w:val="yellow"/>
              </w:rPr>
            </w:pPr>
            <w:r w:rsidRPr="008F3E66">
              <w:t>&lt;&lt;</w:t>
            </w:r>
            <w:proofErr w:type="spellStart"/>
            <w:r w:rsidRPr="008F3E66">
              <w:t>Contract_ShipToCity</w:t>
            </w:r>
            <w:proofErr w:type="spellEnd"/>
            <w:r w:rsidRPr="008F3E66">
              <w:t>&gt;&gt;</w:t>
            </w:r>
          </w:p>
        </w:tc>
        <w:tc>
          <w:tcPr>
            <w:tcW w:w="1979" w:type="dxa"/>
          </w:tcPr>
          <w:p w14:paraId="5298FEEA" w14:textId="77777777" w:rsidR="002B7213" w:rsidRPr="00961625" w:rsidRDefault="002B7213" w:rsidP="002B7213">
            <w:r w:rsidRPr="00961625">
              <w:t>City</w:t>
            </w:r>
          </w:p>
        </w:tc>
        <w:tc>
          <w:tcPr>
            <w:tcW w:w="3542" w:type="dxa"/>
          </w:tcPr>
          <w:p w14:paraId="5278423B" w14:textId="79996F9A" w:rsidR="002B7213" w:rsidRPr="00961625" w:rsidRDefault="0079697A" w:rsidP="002B7213">
            <w:pPr>
              <w:rPr>
                <w:highlight w:val="yellow"/>
              </w:rPr>
            </w:pPr>
            <w:r w:rsidRPr="0079697A">
              <w:t>&lt;&lt;</w:t>
            </w:r>
            <w:proofErr w:type="spellStart"/>
            <w:r w:rsidRPr="0079697A">
              <w:t>Contract_BillToCity</w:t>
            </w:r>
            <w:proofErr w:type="spellEnd"/>
            <w:r w:rsidRPr="0079697A">
              <w:t>&gt;&gt;</w:t>
            </w:r>
          </w:p>
        </w:tc>
      </w:tr>
      <w:tr w:rsidR="002B7213" w14:paraId="38CB4146" w14:textId="77777777" w:rsidTr="00C82B7E">
        <w:tc>
          <w:tcPr>
            <w:tcW w:w="1975" w:type="dxa"/>
          </w:tcPr>
          <w:p w14:paraId="70FA12E2" w14:textId="77777777" w:rsidR="002B7213" w:rsidRPr="00961625" w:rsidRDefault="002B7213" w:rsidP="002B7213">
            <w:r w:rsidRPr="00961625">
              <w:t>State, Province</w:t>
            </w:r>
          </w:p>
        </w:tc>
        <w:tc>
          <w:tcPr>
            <w:tcW w:w="3414" w:type="dxa"/>
          </w:tcPr>
          <w:p w14:paraId="44B366E1" w14:textId="48E5BDE6" w:rsidR="002B7213" w:rsidRPr="00961625" w:rsidRDefault="008F3E66" w:rsidP="002B7213">
            <w:pPr>
              <w:rPr>
                <w:highlight w:val="yellow"/>
              </w:rPr>
            </w:pPr>
            <w:r w:rsidRPr="008F3E66">
              <w:t>&lt;&lt;</w:t>
            </w:r>
            <w:proofErr w:type="spellStart"/>
            <w:r w:rsidRPr="008F3E66">
              <w:t>Contract_ShipToStateProvince</w:t>
            </w:r>
            <w:proofErr w:type="spellEnd"/>
            <w:r w:rsidRPr="008F3E66">
              <w:t>&gt;&gt;</w:t>
            </w:r>
          </w:p>
        </w:tc>
        <w:tc>
          <w:tcPr>
            <w:tcW w:w="1979" w:type="dxa"/>
          </w:tcPr>
          <w:p w14:paraId="317EAC77" w14:textId="77777777" w:rsidR="002B7213" w:rsidRPr="00961625" w:rsidRDefault="002B7213" w:rsidP="002B7213">
            <w:r w:rsidRPr="00961625">
              <w:t>State, Province</w:t>
            </w:r>
          </w:p>
        </w:tc>
        <w:tc>
          <w:tcPr>
            <w:tcW w:w="3542" w:type="dxa"/>
          </w:tcPr>
          <w:p w14:paraId="63AB2C31" w14:textId="674C732F" w:rsidR="002B7213" w:rsidRPr="00961625" w:rsidRDefault="0079697A" w:rsidP="002B7213">
            <w:pPr>
              <w:rPr>
                <w:highlight w:val="yellow"/>
              </w:rPr>
            </w:pPr>
            <w:r w:rsidRPr="0079697A">
              <w:t>&lt;&lt;</w:t>
            </w:r>
            <w:proofErr w:type="spellStart"/>
            <w:r w:rsidRPr="0079697A">
              <w:t>Contract_BillToStateProvince</w:t>
            </w:r>
            <w:proofErr w:type="spellEnd"/>
            <w:r w:rsidRPr="0079697A">
              <w:t>&gt;&gt;</w:t>
            </w:r>
          </w:p>
        </w:tc>
      </w:tr>
      <w:tr w:rsidR="002B7213" w14:paraId="691A1F51" w14:textId="77777777" w:rsidTr="00C82B7E">
        <w:tc>
          <w:tcPr>
            <w:tcW w:w="1975" w:type="dxa"/>
          </w:tcPr>
          <w:p w14:paraId="6893DC5D" w14:textId="77777777" w:rsidR="002B7213" w:rsidRPr="00961625" w:rsidRDefault="002B7213" w:rsidP="002B7213">
            <w:r w:rsidRPr="00961625">
              <w:t>Postal/Zip Code</w:t>
            </w:r>
          </w:p>
        </w:tc>
        <w:tc>
          <w:tcPr>
            <w:tcW w:w="3414" w:type="dxa"/>
          </w:tcPr>
          <w:p w14:paraId="0B79D5FF" w14:textId="41C2DFE3" w:rsidR="002B7213" w:rsidRPr="00961625" w:rsidRDefault="008F3E66" w:rsidP="002B7213">
            <w:pPr>
              <w:rPr>
                <w:highlight w:val="yellow"/>
              </w:rPr>
            </w:pPr>
            <w:r w:rsidRPr="008F3E66">
              <w:t>&lt;&lt;</w:t>
            </w:r>
            <w:proofErr w:type="spellStart"/>
            <w:r w:rsidRPr="008F3E66">
              <w:t>Contract_ShipToPostalZipCode</w:t>
            </w:r>
            <w:proofErr w:type="spellEnd"/>
            <w:r w:rsidRPr="008F3E66">
              <w:t>&gt;&gt;</w:t>
            </w:r>
          </w:p>
        </w:tc>
        <w:tc>
          <w:tcPr>
            <w:tcW w:w="1979" w:type="dxa"/>
          </w:tcPr>
          <w:p w14:paraId="5C1354ED" w14:textId="77777777" w:rsidR="002B7213" w:rsidRPr="00961625" w:rsidRDefault="002B7213" w:rsidP="002B7213">
            <w:r w:rsidRPr="00961625">
              <w:t>Postal/Zip Code</w:t>
            </w:r>
          </w:p>
        </w:tc>
        <w:tc>
          <w:tcPr>
            <w:tcW w:w="3542" w:type="dxa"/>
          </w:tcPr>
          <w:p w14:paraId="6CADF843" w14:textId="6B7BE409" w:rsidR="002B7213" w:rsidRPr="00961625" w:rsidRDefault="0079697A" w:rsidP="002B7213">
            <w:pPr>
              <w:rPr>
                <w:highlight w:val="yellow"/>
              </w:rPr>
            </w:pPr>
            <w:r w:rsidRPr="0079697A">
              <w:t>&lt;&lt;</w:t>
            </w:r>
            <w:proofErr w:type="spellStart"/>
            <w:r w:rsidRPr="0079697A">
              <w:t>Contract_BillToPostalZipCode</w:t>
            </w:r>
            <w:proofErr w:type="spellEnd"/>
            <w:r w:rsidRPr="0079697A">
              <w:t>&gt;&gt;</w:t>
            </w:r>
          </w:p>
        </w:tc>
      </w:tr>
      <w:tr w:rsidR="002B7213" w14:paraId="7838C6B5" w14:textId="77777777" w:rsidTr="00C82B7E">
        <w:tc>
          <w:tcPr>
            <w:tcW w:w="1975" w:type="dxa"/>
          </w:tcPr>
          <w:p w14:paraId="2A3065BB" w14:textId="77777777" w:rsidR="002B7213" w:rsidRPr="00961625" w:rsidRDefault="002B7213" w:rsidP="002B7213">
            <w:r w:rsidRPr="00961625">
              <w:t>Country</w:t>
            </w:r>
          </w:p>
        </w:tc>
        <w:tc>
          <w:tcPr>
            <w:tcW w:w="3414" w:type="dxa"/>
          </w:tcPr>
          <w:p w14:paraId="1DBB81B7" w14:textId="78E97468" w:rsidR="002B7213" w:rsidRPr="00961625" w:rsidRDefault="008F3E66" w:rsidP="002B7213">
            <w:pPr>
              <w:rPr>
                <w:highlight w:val="yellow"/>
              </w:rPr>
            </w:pPr>
            <w:r w:rsidRPr="008F3E66">
              <w:t>&lt;&lt;</w:t>
            </w:r>
            <w:proofErr w:type="spellStart"/>
            <w:r w:rsidRPr="008F3E66">
              <w:t>Contract_ShipToCountryCode</w:t>
            </w:r>
            <w:proofErr w:type="spellEnd"/>
            <w:r w:rsidRPr="008F3E66">
              <w:t>&gt;&gt;</w:t>
            </w:r>
          </w:p>
        </w:tc>
        <w:tc>
          <w:tcPr>
            <w:tcW w:w="1979" w:type="dxa"/>
          </w:tcPr>
          <w:p w14:paraId="3D6C0799" w14:textId="77777777" w:rsidR="002B7213" w:rsidRPr="00961625" w:rsidRDefault="002B7213" w:rsidP="002B7213">
            <w:r w:rsidRPr="00961625">
              <w:t xml:space="preserve">Country </w:t>
            </w:r>
          </w:p>
        </w:tc>
        <w:tc>
          <w:tcPr>
            <w:tcW w:w="3542" w:type="dxa"/>
          </w:tcPr>
          <w:p w14:paraId="746C424F" w14:textId="4856DB20" w:rsidR="002B7213" w:rsidRPr="00961625" w:rsidRDefault="0079697A" w:rsidP="0079697A">
            <w:pPr>
              <w:rPr>
                <w:highlight w:val="yellow"/>
              </w:rPr>
            </w:pPr>
            <w:r w:rsidRPr="0079697A">
              <w:t>&lt;&lt;</w:t>
            </w:r>
            <w:proofErr w:type="spellStart"/>
            <w:r w:rsidRPr="0079697A">
              <w:t>Contract_BillToCountryCode</w:t>
            </w:r>
            <w:proofErr w:type="spellEnd"/>
            <w:r w:rsidRPr="0079697A">
              <w:t>&gt;&gt;</w:t>
            </w:r>
          </w:p>
        </w:tc>
      </w:tr>
      <w:tr w:rsidR="002B7213" w14:paraId="6BCA79AA" w14:textId="77777777" w:rsidTr="00300649">
        <w:tc>
          <w:tcPr>
            <w:tcW w:w="1975" w:type="dxa"/>
          </w:tcPr>
          <w:p w14:paraId="6040C5A8" w14:textId="06F560AB" w:rsidR="002B7213" w:rsidRPr="00961625" w:rsidRDefault="002B7213" w:rsidP="00D1425E">
            <w:r w:rsidRPr="00961625">
              <w:t>Contact  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2FEBA91B" w14:textId="4CD7557C" w:rsidR="002B7213" w:rsidRPr="00300649" w:rsidRDefault="00592F27" w:rsidP="002B7213">
            <w:r w:rsidRPr="00B6620D">
              <w:t>&lt;&lt;</w:t>
            </w:r>
            <w:proofErr w:type="spellStart"/>
            <w:r w:rsidRPr="00B6620D">
              <w:t>Contract_ShipToContactLastName</w:t>
            </w:r>
            <w:proofErr w:type="spellEnd"/>
            <w:r w:rsidRPr="00B6620D">
              <w:t>&gt;&gt;</w:t>
            </w:r>
          </w:p>
        </w:tc>
        <w:tc>
          <w:tcPr>
            <w:tcW w:w="1979" w:type="dxa"/>
            <w:shd w:val="clear" w:color="auto" w:fill="FFFFFF" w:themeFill="background1"/>
          </w:tcPr>
          <w:p w14:paraId="7EC339EF" w14:textId="606DA0F7" w:rsidR="002B7213" w:rsidRPr="00300649" w:rsidRDefault="002B7213" w:rsidP="00D1425E">
            <w:r w:rsidRPr="00300649">
              <w:t xml:space="preserve">Contact </w:t>
            </w:r>
            <w:r w:rsidR="00D1425E" w:rsidRPr="00300649">
              <w:t>N</w:t>
            </w:r>
            <w:r w:rsidRPr="00300649">
              <w:t>ame</w:t>
            </w:r>
          </w:p>
        </w:tc>
        <w:tc>
          <w:tcPr>
            <w:tcW w:w="3542" w:type="dxa"/>
            <w:shd w:val="clear" w:color="auto" w:fill="FFFFFF" w:themeFill="background1"/>
          </w:tcPr>
          <w:p w14:paraId="229290D1" w14:textId="7F3CC0B1" w:rsidR="002B7213" w:rsidRPr="00300649" w:rsidRDefault="00703C89" w:rsidP="002B7213">
            <w:r>
              <w:t>&lt;&lt;</w:t>
            </w:r>
            <w:proofErr w:type="spellStart"/>
            <w:r w:rsidRPr="00B6620D">
              <w:t>Contract_BillToContactLastName</w:t>
            </w:r>
            <w:proofErr w:type="spellEnd"/>
            <w:r w:rsidRPr="00B6620D">
              <w:t>&gt;&gt;</w:t>
            </w:r>
          </w:p>
        </w:tc>
      </w:tr>
      <w:tr w:rsidR="002B7213" w14:paraId="14AE43EE" w14:textId="77777777" w:rsidTr="00300649">
        <w:tc>
          <w:tcPr>
            <w:tcW w:w="1975" w:type="dxa"/>
          </w:tcPr>
          <w:p w14:paraId="4AFBE8BF" w14:textId="77777777" w:rsidR="002B7213" w:rsidRPr="00961625" w:rsidRDefault="002B7213" w:rsidP="002B7213">
            <w:r w:rsidRPr="00961625">
              <w:t>Contact Telephone Number</w:t>
            </w:r>
          </w:p>
        </w:tc>
        <w:tc>
          <w:tcPr>
            <w:tcW w:w="3414" w:type="dxa"/>
            <w:shd w:val="clear" w:color="auto" w:fill="FFFFFF" w:themeFill="background1"/>
          </w:tcPr>
          <w:p w14:paraId="3D1CB636" w14:textId="0A3632B9" w:rsidR="002B7213" w:rsidRPr="00300649" w:rsidRDefault="00300649" w:rsidP="002B7213">
            <w:r w:rsidRPr="00300649">
              <w:t>&lt;&lt;</w:t>
            </w:r>
            <w:proofErr w:type="spellStart"/>
            <w:r w:rsidRPr="00300649">
              <w:t>Contract_ShipToContactTelephoneNumber</w:t>
            </w:r>
            <w:proofErr w:type="spellEnd"/>
            <w:r w:rsidRPr="00300649">
              <w:t>&gt;&gt;</w:t>
            </w:r>
          </w:p>
        </w:tc>
        <w:tc>
          <w:tcPr>
            <w:tcW w:w="1979" w:type="dxa"/>
            <w:shd w:val="clear" w:color="auto" w:fill="FFFFFF" w:themeFill="background1"/>
          </w:tcPr>
          <w:p w14:paraId="118712C2" w14:textId="77777777" w:rsidR="002B7213" w:rsidRPr="00300649" w:rsidRDefault="002B7213" w:rsidP="002B7213">
            <w:r w:rsidRPr="00300649">
              <w:t>Contact Telephone Number</w:t>
            </w:r>
          </w:p>
        </w:tc>
        <w:tc>
          <w:tcPr>
            <w:tcW w:w="3542" w:type="dxa"/>
            <w:shd w:val="clear" w:color="auto" w:fill="FFFFFF" w:themeFill="background1"/>
          </w:tcPr>
          <w:p w14:paraId="05E7477D" w14:textId="3B08829D" w:rsidR="002B7213" w:rsidRPr="00300649" w:rsidRDefault="00300649" w:rsidP="002B7213">
            <w:r w:rsidRPr="00300649">
              <w:t>&lt;&lt;</w:t>
            </w:r>
            <w:proofErr w:type="spellStart"/>
            <w:r w:rsidRPr="00300649">
              <w:t>Contract_BillToContactTelephoneNumber</w:t>
            </w:r>
            <w:proofErr w:type="spellEnd"/>
            <w:r w:rsidRPr="00300649">
              <w:t>&gt;&gt;</w:t>
            </w:r>
          </w:p>
        </w:tc>
      </w:tr>
      <w:tr w:rsidR="002B7213" w14:paraId="4441AFA9" w14:textId="77777777" w:rsidTr="00300649">
        <w:tc>
          <w:tcPr>
            <w:tcW w:w="1975" w:type="dxa"/>
          </w:tcPr>
          <w:p w14:paraId="7C70B9CE" w14:textId="07A5B994" w:rsidR="002B7213" w:rsidRPr="00961625" w:rsidRDefault="008F7EA9" w:rsidP="002B7213">
            <w:r>
              <w:t>Contact Email</w:t>
            </w:r>
          </w:p>
        </w:tc>
        <w:tc>
          <w:tcPr>
            <w:tcW w:w="3414" w:type="dxa"/>
            <w:shd w:val="clear" w:color="auto" w:fill="FFFFFF" w:themeFill="background1"/>
          </w:tcPr>
          <w:p w14:paraId="0B950475" w14:textId="326E2305" w:rsidR="002B7213" w:rsidRPr="00300649" w:rsidRDefault="00300649" w:rsidP="002B7213">
            <w:r w:rsidRPr="00300649">
              <w:t>&lt;&lt;</w:t>
            </w:r>
            <w:proofErr w:type="spellStart"/>
            <w:r w:rsidRPr="00300649">
              <w:t>Contract_ShipToContactEmailAddress</w:t>
            </w:r>
            <w:proofErr w:type="spellEnd"/>
            <w:r w:rsidRPr="00300649">
              <w:t>&gt;&gt;</w:t>
            </w:r>
          </w:p>
        </w:tc>
        <w:tc>
          <w:tcPr>
            <w:tcW w:w="1979" w:type="dxa"/>
            <w:shd w:val="clear" w:color="auto" w:fill="FFFFFF" w:themeFill="background1"/>
          </w:tcPr>
          <w:p w14:paraId="6ED8B047" w14:textId="4F9F2E6C" w:rsidR="002B7213" w:rsidRPr="00300649" w:rsidRDefault="008F7EA9" w:rsidP="002B7213">
            <w:r>
              <w:t>Contact Email</w:t>
            </w:r>
          </w:p>
        </w:tc>
        <w:tc>
          <w:tcPr>
            <w:tcW w:w="3542" w:type="dxa"/>
            <w:shd w:val="clear" w:color="auto" w:fill="FFFFFF" w:themeFill="background1"/>
          </w:tcPr>
          <w:p w14:paraId="09EF8157" w14:textId="6E0D206C" w:rsidR="002B7213" w:rsidRPr="00300649" w:rsidRDefault="00300649" w:rsidP="002B7213">
            <w:r w:rsidRPr="00300649">
              <w:t>&lt;&lt;</w:t>
            </w:r>
            <w:proofErr w:type="spellStart"/>
            <w:r w:rsidRPr="00300649">
              <w:t>Contract_BillToContactEmailAddress</w:t>
            </w:r>
            <w:proofErr w:type="spellEnd"/>
            <w:r w:rsidRPr="00300649">
              <w:t>&gt;&gt;</w:t>
            </w:r>
          </w:p>
        </w:tc>
      </w:tr>
    </w:tbl>
    <w:p w14:paraId="46842259" w14:textId="1CFAE18C" w:rsidR="00B13492" w:rsidRPr="006D643B" w:rsidRDefault="00961625" w:rsidP="00246D68">
      <w:pPr>
        <w:ind w:firstLine="993"/>
        <w:rPr>
          <w:b/>
          <w:sz w:val="24"/>
          <w:szCs w:val="24"/>
          <w:lang w:val="nl-NL"/>
        </w:rPr>
      </w:pPr>
      <w:r>
        <w:rPr>
          <w:b/>
          <w:sz w:val="24"/>
          <w:szCs w:val="24"/>
        </w:rPr>
        <w:br/>
      </w:r>
      <w:bookmarkStart w:id="0" w:name="_GoBack"/>
      <w:bookmarkEnd w:id="0"/>
    </w:p>
    <w:sectPr w:rsidR="00B13492" w:rsidRPr="006D643B" w:rsidSect="009E7F55">
      <w:headerReference w:type="default" r:id="rId7"/>
      <w:footerReference w:type="default" r:id="rId8"/>
      <w:pgSz w:w="12240" w:h="15840" w:code="1"/>
      <w:pgMar w:top="1440" w:right="720" w:bottom="1440" w:left="720" w:header="1440" w:footer="14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8C78A" w15:done="0"/>
  <w15:commentEx w15:paraId="18BBDE10" w15:done="0"/>
  <w15:commentEx w15:paraId="7A42D8FC" w15:done="0"/>
  <w15:commentEx w15:paraId="718B3F31" w15:done="0"/>
  <w15:commentEx w15:paraId="060440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2EB64" w14:textId="77777777" w:rsidR="002455E5" w:rsidRDefault="002455E5" w:rsidP="00FB51E7">
      <w:pPr>
        <w:spacing w:after="0" w:line="240" w:lineRule="auto"/>
      </w:pPr>
      <w:r>
        <w:separator/>
      </w:r>
    </w:p>
  </w:endnote>
  <w:endnote w:type="continuationSeparator" w:id="0">
    <w:p w14:paraId="2C64E06E" w14:textId="77777777" w:rsidR="002455E5" w:rsidRDefault="002455E5" w:rsidP="00FB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641D" w14:textId="77777777" w:rsidR="009E7F55" w:rsidRDefault="009E7F5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3EDDB9" wp14:editId="32CCD019">
          <wp:simplePos x="0" y="0"/>
          <wp:positionH relativeFrom="margin">
            <wp:posOffset>-1026795</wp:posOffset>
          </wp:positionH>
          <wp:positionV relativeFrom="margin">
            <wp:posOffset>9151249</wp:posOffset>
          </wp:positionV>
          <wp:extent cx="3808095" cy="850900"/>
          <wp:effectExtent l="0" t="0" r="1905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095" cy="850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52E7B" w14:textId="77777777" w:rsidR="002455E5" w:rsidRDefault="002455E5" w:rsidP="00FB51E7">
      <w:pPr>
        <w:spacing w:after="0" w:line="240" w:lineRule="auto"/>
      </w:pPr>
      <w:r>
        <w:separator/>
      </w:r>
    </w:p>
  </w:footnote>
  <w:footnote w:type="continuationSeparator" w:id="0">
    <w:p w14:paraId="42C70F37" w14:textId="77777777" w:rsidR="002455E5" w:rsidRDefault="002455E5" w:rsidP="00FB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25059" w14:textId="77777777" w:rsidR="009E7F55" w:rsidRDefault="009E7F5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081F23D6" wp14:editId="2DAE8C08">
          <wp:simplePos x="0" y="0"/>
          <wp:positionH relativeFrom="margin">
            <wp:posOffset>-1207135</wp:posOffset>
          </wp:positionH>
          <wp:positionV relativeFrom="topMargin">
            <wp:posOffset>112659</wp:posOffset>
          </wp:positionV>
          <wp:extent cx="3808432" cy="851338"/>
          <wp:effectExtent l="0" t="0" r="190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432" cy="8513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adley, Lynn">
    <w15:presenceInfo w15:providerId="AD" w15:userId="S-1-5-21-3609080306-1671255945-596033090-70816"/>
  </w15:person>
  <w15:person w15:author="Aris, Melanie">
    <w15:presenceInfo w15:providerId="AD" w15:userId="S-1-5-21-3609080306-1671255945-596033090-36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1361E"/>
    <w:rsid w:val="00027D26"/>
    <w:rsid w:val="00051C99"/>
    <w:rsid w:val="000D62A4"/>
    <w:rsid w:val="0014779A"/>
    <w:rsid w:val="00176FFF"/>
    <w:rsid w:val="00177765"/>
    <w:rsid w:val="001F2772"/>
    <w:rsid w:val="00223691"/>
    <w:rsid w:val="00231EED"/>
    <w:rsid w:val="00236920"/>
    <w:rsid w:val="002455E5"/>
    <w:rsid w:val="00246D68"/>
    <w:rsid w:val="002606BB"/>
    <w:rsid w:val="00270BB2"/>
    <w:rsid w:val="002B1881"/>
    <w:rsid w:val="002B7213"/>
    <w:rsid w:val="002C77AD"/>
    <w:rsid w:val="00300649"/>
    <w:rsid w:val="00310343"/>
    <w:rsid w:val="0031583C"/>
    <w:rsid w:val="0033032D"/>
    <w:rsid w:val="003B1E9C"/>
    <w:rsid w:val="003D194C"/>
    <w:rsid w:val="003E2BA1"/>
    <w:rsid w:val="00411F66"/>
    <w:rsid w:val="00427AF2"/>
    <w:rsid w:val="00507F87"/>
    <w:rsid w:val="00537023"/>
    <w:rsid w:val="00592F27"/>
    <w:rsid w:val="005C38D4"/>
    <w:rsid w:val="005C519A"/>
    <w:rsid w:val="005F4C89"/>
    <w:rsid w:val="006119E8"/>
    <w:rsid w:val="006222F4"/>
    <w:rsid w:val="00661B26"/>
    <w:rsid w:val="0066744D"/>
    <w:rsid w:val="006B34C9"/>
    <w:rsid w:val="006D643B"/>
    <w:rsid w:val="00703C89"/>
    <w:rsid w:val="00726AD7"/>
    <w:rsid w:val="00743FFA"/>
    <w:rsid w:val="00750187"/>
    <w:rsid w:val="00766E44"/>
    <w:rsid w:val="0079697A"/>
    <w:rsid w:val="007B2954"/>
    <w:rsid w:val="007B4C2C"/>
    <w:rsid w:val="007C4B4B"/>
    <w:rsid w:val="008631F8"/>
    <w:rsid w:val="008B1632"/>
    <w:rsid w:val="008D27CF"/>
    <w:rsid w:val="008D3B9C"/>
    <w:rsid w:val="008F1347"/>
    <w:rsid w:val="008F18D6"/>
    <w:rsid w:val="008F3E66"/>
    <w:rsid w:val="008F7EA9"/>
    <w:rsid w:val="009345EC"/>
    <w:rsid w:val="00961625"/>
    <w:rsid w:val="0097601C"/>
    <w:rsid w:val="009E7F55"/>
    <w:rsid w:val="009F5AFD"/>
    <w:rsid w:val="00A05A92"/>
    <w:rsid w:val="00A31FA8"/>
    <w:rsid w:val="00A73C6A"/>
    <w:rsid w:val="00B07E9D"/>
    <w:rsid w:val="00B13492"/>
    <w:rsid w:val="00B6620D"/>
    <w:rsid w:val="00C1090D"/>
    <w:rsid w:val="00C440C4"/>
    <w:rsid w:val="00C82B7E"/>
    <w:rsid w:val="00CC3EB2"/>
    <w:rsid w:val="00CF081E"/>
    <w:rsid w:val="00D02BF0"/>
    <w:rsid w:val="00D1425E"/>
    <w:rsid w:val="00D271CA"/>
    <w:rsid w:val="00D54A5E"/>
    <w:rsid w:val="00D60D6B"/>
    <w:rsid w:val="00D83EF3"/>
    <w:rsid w:val="00EB2F27"/>
    <w:rsid w:val="00EB7524"/>
    <w:rsid w:val="00F0231B"/>
    <w:rsid w:val="00F06E86"/>
    <w:rsid w:val="00F33651"/>
    <w:rsid w:val="00F8554A"/>
    <w:rsid w:val="00FB51E7"/>
    <w:rsid w:val="00FF51A3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F07FB779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dcterms:created xsi:type="dcterms:W3CDTF">2017-10-24T12:12:00Z</dcterms:created>
  <dcterms:modified xsi:type="dcterms:W3CDTF">2017-10-24T12:12:00Z</dcterms:modified>
</cp:coreProperties>
</file>