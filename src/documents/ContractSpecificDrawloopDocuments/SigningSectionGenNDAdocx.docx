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A71D7" w14:textId="1BFDD690" w:rsidR="00C96F15" w:rsidRPr="00C96F15" w:rsidRDefault="00C96F15" w:rsidP="00C96F15">
      <w:pPr>
        <w:jc w:val="both"/>
        <w:rPr>
          <w:color w:val="000000" w:themeColor="text1"/>
          <w:sz w:val="20"/>
          <w:szCs w:val="20"/>
        </w:rPr>
      </w:pPr>
      <w:bookmarkStart w:id="0" w:name="_GoBack"/>
      <w:bookmarkEnd w:id="0"/>
      <w:r w:rsidRPr="00C96F15">
        <w:rPr>
          <w:b/>
          <w:color w:val="000000" w:themeColor="text1"/>
          <w:sz w:val="20"/>
          <w:szCs w:val="20"/>
        </w:rPr>
        <w:t>IN WITNESS WHEREOF,</w:t>
      </w:r>
      <w:r w:rsidRPr="00C96F15">
        <w:rPr>
          <w:color w:val="000000" w:themeColor="text1"/>
          <w:sz w:val="20"/>
          <w:szCs w:val="20"/>
        </w:rPr>
        <w:t xml:space="preserve"> the parties hereto have signed and cause this Agreement to be executes on the dates below to be effective on the </w:t>
      </w:r>
      <w:r w:rsidR="002B4655">
        <w:rPr>
          <w:color w:val="000000" w:themeColor="text1"/>
          <w:sz w:val="20"/>
          <w:szCs w:val="20"/>
        </w:rPr>
        <w:t>&lt;&lt;</w:t>
      </w:r>
      <w:proofErr w:type="spellStart"/>
      <w:r w:rsidR="002B4655">
        <w:rPr>
          <w:color w:val="000000" w:themeColor="text1"/>
          <w:sz w:val="20"/>
          <w:szCs w:val="20"/>
        </w:rPr>
        <w:t>Contract_EffectiveDate</w:t>
      </w:r>
      <w:proofErr w:type="spellEnd"/>
      <w:r w:rsidR="002B4655">
        <w:rPr>
          <w:color w:val="000000" w:themeColor="text1"/>
          <w:sz w:val="20"/>
          <w:szCs w:val="20"/>
        </w:rPr>
        <w:t>&gt;&gt; (“</w:t>
      </w:r>
      <w:r w:rsidRPr="00C96F15">
        <w:rPr>
          <w:color w:val="000000" w:themeColor="text1"/>
          <w:sz w:val="20"/>
          <w:szCs w:val="20"/>
        </w:rPr>
        <w:t>Effective Date</w:t>
      </w:r>
      <w:r w:rsidR="002B4655">
        <w:rPr>
          <w:color w:val="000000" w:themeColor="text1"/>
          <w:sz w:val="20"/>
          <w:szCs w:val="20"/>
        </w:rPr>
        <w:t>”)</w:t>
      </w:r>
      <w:r w:rsidRPr="00C96F15">
        <w:rPr>
          <w:color w:val="000000" w:themeColor="text1"/>
          <w:sz w:val="20"/>
          <w:szCs w:val="20"/>
        </w:rPr>
        <w:t>.</w:t>
      </w:r>
    </w:p>
    <w:tbl>
      <w:tblPr>
        <w:tblW w:w="8364" w:type="dxa"/>
        <w:tblInd w:w="567" w:type="dxa"/>
        <w:tblLook w:val="04A0" w:firstRow="1" w:lastRow="0" w:firstColumn="1" w:lastColumn="0" w:noHBand="0" w:noVBand="1"/>
      </w:tblPr>
      <w:tblGrid>
        <w:gridCol w:w="3969"/>
        <w:gridCol w:w="426"/>
        <w:gridCol w:w="3969"/>
      </w:tblGrid>
      <w:tr w:rsidR="00C96F15" w:rsidRPr="004E4FBB" w14:paraId="2B98C1F9" w14:textId="77777777" w:rsidTr="00927657">
        <w:trPr>
          <w:trHeight w:val="22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03753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GB"/>
              </w:rPr>
              <w:br/>
            </w:r>
            <w:r w:rsidRPr="004E4FBB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GB"/>
              </w:rPr>
              <w:t>Signed for and on behalf of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725BE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FEBE1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GB"/>
              </w:rPr>
              <w:br/>
            </w:r>
            <w:r w:rsidRPr="004E4FBB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GB"/>
              </w:rPr>
              <w:t>Signed for and on behalf of</w:t>
            </w:r>
          </w:p>
        </w:tc>
      </w:tr>
      <w:tr w:rsidR="00C96F15" w:rsidRPr="004E4FBB" w14:paraId="62B0FC29" w14:textId="77777777" w:rsidTr="00927657">
        <w:trPr>
          <w:trHeight w:val="48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63FE1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E4FB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&lt;&lt;</w:t>
            </w:r>
            <w:proofErr w:type="spellStart"/>
            <w:r w:rsidRPr="004E4FB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Contract_ClientLegalEntityLookUp</w:t>
            </w:r>
            <w:proofErr w:type="spellEnd"/>
            <w:r w:rsidRPr="004E4FB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&gt;&gt;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D6D15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EB05E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E4FB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&lt;&lt;</w:t>
            </w:r>
            <w:proofErr w:type="spellStart"/>
            <w:r w:rsidRPr="004E4FB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Contract_IHSMarkitLegalEntity</w:t>
            </w:r>
            <w:proofErr w:type="spellEnd"/>
            <w:r w:rsidRPr="004E4FB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&gt;&gt;</w:t>
            </w:r>
          </w:p>
        </w:tc>
      </w:tr>
      <w:tr w:rsidR="00C96F15" w:rsidRPr="004E4FBB" w14:paraId="4F3649FE" w14:textId="77777777" w:rsidTr="00927657">
        <w:trPr>
          <w:trHeight w:val="17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68DF5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E4FBB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GB"/>
              </w:rPr>
              <w:t>by: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0BA68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C0FC8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E4FBB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GB"/>
              </w:rPr>
              <w:t>by:</w:t>
            </w:r>
          </w:p>
        </w:tc>
      </w:tr>
      <w:tr w:rsidR="00C96F15" w:rsidRPr="004E4FBB" w14:paraId="06AE7E65" w14:textId="77777777" w:rsidTr="00927657">
        <w:trPr>
          <w:trHeight w:val="397"/>
        </w:trPr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C1630C" w14:textId="77777777" w:rsidR="00C96F15" w:rsidRPr="004E4FBB" w:rsidRDefault="00C96F15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en-GB"/>
              </w:rPr>
            </w:pPr>
            <w:r w:rsidRPr="004E4FBB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dl.signhere.3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1B207" w14:textId="77777777" w:rsidR="00C96F15" w:rsidRPr="004E4FBB" w:rsidRDefault="00C96F15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en-GB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179B52" w14:textId="77777777" w:rsidR="00C96F15" w:rsidRPr="004E4FBB" w:rsidRDefault="00C96F15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en-GB"/>
              </w:rPr>
            </w:pPr>
            <w:r w:rsidRPr="004E4FBB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dl.signhere.1</w:t>
            </w:r>
          </w:p>
        </w:tc>
      </w:tr>
      <w:tr w:rsidR="00C96F15" w:rsidRPr="004E4FBB" w14:paraId="12287FD1" w14:textId="77777777" w:rsidTr="00927657">
        <w:trPr>
          <w:trHeight w:val="17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3A7DA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E4FBB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GB"/>
              </w:rPr>
              <w:t>Sign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B5B1F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370BA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E4FBB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GB"/>
              </w:rPr>
              <w:t>Sign</w:t>
            </w:r>
          </w:p>
        </w:tc>
      </w:tr>
      <w:tr w:rsidR="00C96F15" w:rsidRPr="004E4FBB" w14:paraId="2D3727D4" w14:textId="77777777" w:rsidTr="00927657">
        <w:trPr>
          <w:trHeight w:val="397"/>
        </w:trPr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6BC2C26" w14:textId="77777777" w:rsidR="00C96F15" w:rsidRPr="004E4FBB" w:rsidRDefault="00C96F15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en-GB"/>
              </w:rPr>
            </w:pPr>
            <w:r w:rsidRPr="004E4FBB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dl.fullname.3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6829F" w14:textId="77777777" w:rsidR="00C96F15" w:rsidRPr="004E4FBB" w:rsidRDefault="00C96F15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en-GB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FDFF47" w14:textId="77777777" w:rsidR="00C96F15" w:rsidRPr="004E4FBB" w:rsidRDefault="00C96F15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en-GB"/>
              </w:rPr>
            </w:pPr>
            <w:r w:rsidRPr="004E4FBB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dl.fullname.1</w:t>
            </w:r>
          </w:p>
        </w:tc>
      </w:tr>
      <w:tr w:rsidR="00C96F15" w:rsidRPr="004E4FBB" w14:paraId="4D543495" w14:textId="77777777" w:rsidTr="00927657">
        <w:trPr>
          <w:trHeight w:val="17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FAC2F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E4FBB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GB"/>
              </w:rPr>
              <w:t>Print name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D5B71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9EC1E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E4FBB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GB"/>
              </w:rPr>
              <w:t>Print name</w:t>
            </w:r>
          </w:p>
        </w:tc>
      </w:tr>
      <w:tr w:rsidR="00C96F15" w:rsidRPr="004E4FBB" w14:paraId="4576D3D2" w14:textId="77777777" w:rsidTr="00927657">
        <w:trPr>
          <w:trHeight w:val="397"/>
        </w:trPr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72115F" w14:textId="77777777" w:rsidR="00C96F15" w:rsidRPr="004E4FBB" w:rsidRDefault="00C96F15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en-GB"/>
              </w:rPr>
            </w:pPr>
            <w:r w:rsidRPr="004E4FBB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dl.title.3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129CC" w14:textId="77777777" w:rsidR="00C96F15" w:rsidRPr="004E4FBB" w:rsidRDefault="00C96F15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en-GB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67D7177" w14:textId="77777777" w:rsidR="00C96F15" w:rsidRPr="004E4FBB" w:rsidRDefault="00C96F15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en-GB"/>
              </w:rPr>
            </w:pPr>
            <w:r w:rsidRPr="004E4FBB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dl.title.1</w:t>
            </w:r>
          </w:p>
        </w:tc>
      </w:tr>
      <w:tr w:rsidR="00C96F15" w:rsidRPr="004E4FBB" w14:paraId="0C5F871C" w14:textId="77777777" w:rsidTr="00927657">
        <w:trPr>
          <w:trHeight w:val="17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90736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E4FBB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GB"/>
              </w:rPr>
              <w:t>Title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6A059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4860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E4FBB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GB"/>
              </w:rPr>
              <w:t>Title</w:t>
            </w:r>
          </w:p>
        </w:tc>
      </w:tr>
      <w:tr w:rsidR="00C96F15" w:rsidRPr="004E4FBB" w14:paraId="187D4F79" w14:textId="77777777" w:rsidTr="00927657">
        <w:trPr>
          <w:trHeight w:val="397"/>
        </w:trPr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CEF6CB" w14:textId="77777777" w:rsidR="00C96F15" w:rsidRPr="004E4FBB" w:rsidRDefault="00C96F15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en-GB"/>
              </w:rPr>
            </w:pPr>
            <w:r w:rsidRPr="004E4FBB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dl.datesign.1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E975F" w14:textId="77777777" w:rsidR="00C96F15" w:rsidRPr="004E4FBB" w:rsidRDefault="00C96F15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en-GB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1F83F" w14:textId="77777777" w:rsidR="00C96F15" w:rsidRPr="004E4FBB" w:rsidRDefault="00C96F15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en-GB"/>
              </w:rPr>
            </w:pPr>
            <w:r w:rsidRPr="004E4FBB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dl.datesign.1</w:t>
            </w:r>
          </w:p>
        </w:tc>
      </w:tr>
      <w:tr w:rsidR="00C96F15" w:rsidRPr="004E4FBB" w14:paraId="0E3288B9" w14:textId="77777777" w:rsidTr="00927657">
        <w:trPr>
          <w:trHeight w:val="17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E8C7B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E4FBB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GB"/>
              </w:rPr>
              <w:t>Date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1503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2F520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E4FBB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GB"/>
              </w:rPr>
              <w:t>Date</w:t>
            </w:r>
          </w:p>
        </w:tc>
      </w:tr>
    </w:tbl>
    <w:p w14:paraId="148FD6FE" w14:textId="73425676" w:rsidR="004E4FBB" w:rsidRPr="00C96F15" w:rsidRDefault="004E4FBB" w:rsidP="00C96F15">
      <w:pPr>
        <w:rPr>
          <w:color w:val="000000" w:themeColor="text1"/>
          <w:sz w:val="20"/>
          <w:szCs w:val="20"/>
        </w:rPr>
      </w:pPr>
    </w:p>
    <w:sectPr w:rsidR="004E4FBB" w:rsidRPr="00C96F15" w:rsidSect="004E4FBB">
      <w:pgSz w:w="12240" w:h="15840"/>
      <w:pgMar w:top="690" w:right="1183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A18F12" w14:textId="77777777" w:rsidR="0022543B" w:rsidRDefault="0022543B" w:rsidP="0037738D">
      <w:pPr>
        <w:spacing w:after="0" w:line="240" w:lineRule="auto"/>
      </w:pPr>
      <w:r>
        <w:separator/>
      </w:r>
    </w:p>
  </w:endnote>
  <w:endnote w:type="continuationSeparator" w:id="0">
    <w:p w14:paraId="61593FE8" w14:textId="77777777" w:rsidR="0022543B" w:rsidRDefault="0022543B" w:rsidP="0037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153024" w14:textId="77777777" w:rsidR="0022543B" w:rsidRDefault="0022543B" w:rsidP="0037738D">
      <w:pPr>
        <w:spacing w:after="0" w:line="240" w:lineRule="auto"/>
      </w:pPr>
      <w:r>
        <w:separator/>
      </w:r>
    </w:p>
  </w:footnote>
  <w:footnote w:type="continuationSeparator" w:id="0">
    <w:p w14:paraId="45F005EA" w14:textId="77777777" w:rsidR="0022543B" w:rsidRDefault="0022543B" w:rsidP="00377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87"/>
    <w:rsid w:val="00035FED"/>
    <w:rsid w:val="00104C69"/>
    <w:rsid w:val="00111689"/>
    <w:rsid w:val="00134268"/>
    <w:rsid w:val="00165D4A"/>
    <w:rsid w:val="001A3FEE"/>
    <w:rsid w:val="001A6E61"/>
    <w:rsid w:val="001C7B0B"/>
    <w:rsid w:val="001F3547"/>
    <w:rsid w:val="0022543B"/>
    <w:rsid w:val="00276AA3"/>
    <w:rsid w:val="002B0666"/>
    <w:rsid w:val="002B4655"/>
    <w:rsid w:val="002B7213"/>
    <w:rsid w:val="002D135A"/>
    <w:rsid w:val="002E101E"/>
    <w:rsid w:val="002E5ADC"/>
    <w:rsid w:val="003052BB"/>
    <w:rsid w:val="0037738D"/>
    <w:rsid w:val="003A6751"/>
    <w:rsid w:val="003B16B0"/>
    <w:rsid w:val="003E7DD5"/>
    <w:rsid w:val="00427AF2"/>
    <w:rsid w:val="004816D1"/>
    <w:rsid w:val="004E0BEC"/>
    <w:rsid w:val="004E4FBB"/>
    <w:rsid w:val="00502AA7"/>
    <w:rsid w:val="00507F87"/>
    <w:rsid w:val="005279A7"/>
    <w:rsid w:val="005279B4"/>
    <w:rsid w:val="005301DD"/>
    <w:rsid w:val="00565393"/>
    <w:rsid w:val="005B5003"/>
    <w:rsid w:val="005D7632"/>
    <w:rsid w:val="006635E6"/>
    <w:rsid w:val="006A3E32"/>
    <w:rsid w:val="006B2DEE"/>
    <w:rsid w:val="006C1B12"/>
    <w:rsid w:val="007030C0"/>
    <w:rsid w:val="00721D66"/>
    <w:rsid w:val="0072586A"/>
    <w:rsid w:val="00747D15"/>
    <w:rsid w:val="007C0C93"/>
    <w:rsid w:val="007E1B82"/>
    <w:rsid w:val="0080439C"/>
    <w:rsid w:val="00826877"/>
    <w:rsid w:val="00870D2C"/>
    <w:rsid w:val="00872D70"/>
    <w:rsid w:val="008B1632"/>
    <w:rsid w:val="008F11A4"/>
    <w:rsid w:val="00910CDB"/>
    <w:rsid w:val="00936390"/>
    <w:rsid w:val="00961625"/>
    <w:rsid w:val="00970491"/>
    <w:rsid w:val="009F5AFD"/>
    <w:rsid w:val="00A73C6A"/>
    <w:rsid w:val="00AA4C9B"/>
    <w:rsid w:val="00AB59D8"/>
    <w:rsid w:val="00B13492"/>
    <w:rsid w:val="00B64EED"/>
    <w:rsid w:val="00BD330C"/>
    <w:rsid w:val="00BD5A58"/>
    <w:rsid w:val="00C50FB4"/>
    <w:rsid w:val="00C96F15"/>
    <w:rsid w:val="00CB26AA"/>
    <w:rsid w:val="00CE60E7"/>
    <w:rsid w:val="00D218BB"/>
    <w:rsid w:val="00D54A5E"/>
    <w:rsid w:val="00E823A1"/>
    <w:rsid w:val="00EA0A73"/>
    <w:rsid w:val="00EC3862"/>
    <w:rsid w:val="00ED3490"/>
    <w:rsid w:val="00F32430"/>
    <w:rsid w:val="00F34CEF"/>
    <w:rsid w:val="00F4399D"/>
    <w:rsid w:val="00FC5F76"/>
    <w:rsid w:val="00FC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1F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A7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A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8D"/>
  </w:style>
  <w:style w:type="paragraph" w:styleId="Footer">
    <w:name w:val="footer"/>
    <w:basedOn w:val="Normal"/>
    <w:link w:val="FooterChar"/>
    <w:uiPriority w:val="99"/>
    <w:unhideWhenUsed/>
    <w:rsid w:val="0037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38D"/>
  </w:style>
  <w:style w:type="paragraph" w:styleId="BodyText">
    <w:name w:val="Body Text"/>
    <w:basedOn w:val="Normal"/>
    <w:link w:val="BodyTextChar"/>
    <w:uiPriority w:val="1"/>
    <w:qFormat/>
    <w:rsid w:val="005B5003"/>
    <w:pPr>
      <w:widowControl w:val="0"/>
      <w:spacing w:after="0" w:line="240" w:lineRule="auto"/>
      <w:ind w:left="799" w:hanging="360"/>
    </w:pPr>
    <w:rPr>
      <w:rFonts w:ascii="Arial" w:eastAsia="Arial" w:hAnsi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B5003"/>
    <w:rPr>
      <w:rFonts w:ascii="Arial" w:eastAsia="Arial" w:hAnsi="Arial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A7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A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8D"/>
  </w:style>
  <w:style w:type="paragraph" w:styleId="Footer">
    <w:name w:val="footer"/>
    <w:basedOn w:val="Normal"/>
    <w:link w:val="FooterChar"/>
    <w:uiPriority w:val="99"/>
    <w:unhideWhenUsed/>
    <w:rsid w:val="0037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38D"/>
  </w:style>
  <w:style w:type="paragraph" w:styleId="BodyText">
    <w:name w:val="Body Text"/>
    <w:basedOn w:val="Normal"/>
    <w:link w:val="BodyTextChar"/>
    <w:uiPriority w:val="1"/>
    <w:qFormat/>
    <w:rsid w:val="005B5003"/>
    <w:pPr>
      <w:widowControl w:val="0"/>
      <w:spacing w:after="0" w:line="240" w:lineRule="auto"/>
      <w:ind w:left="799" w:hanging="360"/>
    </w:pPr>
    <w:rPr>
      <w:rFonts w:ascii="Arial" w:eastAsia="Arial" w:hAnsi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B5003"/>
    <w:rPr>
      <w:rFonts w:ascii="Arial" w:eastAsia="Arial" w:hAnsi="Arial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137A01CB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Aris, Melanie</dc:creator>
  <cp:lastModifiedBy>Tommy Aarts</cp:lastModifiedBy>
  <cp:revision>2</cp:revision>
  <cp:lastPrinted>2017-09-21T12:41:00Z</cp:lastPrinted>
  <dcterms:created xsi:type="dcterms:W3CDTF">2017-12-07T12:38:00Z</dcterms:created>
  <dcterms:modified xsi:type="dcterms:W3CDTF">2017-12-07T12:38:00Z</dcterms:modified>
</cp:coreProperties>
</file>