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61D" w:rsidRPr="00DB1F76" w:rsidRDefault="00CD361D" w:rsidP="00CD361D">
      <w:pPr>
        <w:jc w:val="center"/>
        <w:rPr>
          <w:b/>
          <w:caps/>
          <w:sz w:val="32"/>
          <w:szCs w:val="32"/>
        </w:rPr>
      </w:pPr>
      <w:bookmarkStart w:id="0" w:name="_GoBack"/>
      <w:bookmarkEnd w:id="0"/>
      <w:r w:rsidRPr="00DB1F76">
        <w:rPr>
          <w:b/>
          <w:caps/>
          <w:sz w:val="32"/>
          <w:szCs w:val="32"/>
        </w:rPr>
        <w:t>MUTUAL Confidentiality and Nondisclosure Agreement</w:t>
      </w:r>
    </w:p>
    <w:p w:rsidR="0096574D" w:rsidRPr="0072203C" w:rsidRDefault="0096574D" w:rsidP="0096574D">
      <w:pPr>
        <w:jc w:val="right"/>
        <w:rPr>
          <w:b/>
          <w:sz w:val="20"/>
          <w:szCs w:val="20"/>
        </w:rPr>
      </w:pPr>
      <w:r w:rsidRPr="00BD5106">
        <w:rPr>
          <w:rFonts w:cs="Arial"/>
          <w:b/>
          <w:sz w:val="20"/>
          <w:szCs w:val="20"/>
        </w:rPr>
        <w:t xml:space="preserve">Effective Date: </w:t>
      </w:r>
      <w:r w:rsidRPr="00BD5106">
        <w:rPr>
          <w:sz w:val="20"/>
          <w:szCs w:val="20"/>
        </w:rPr>
        <w:t>&lt;&lt;Contract_EffectiveDate&gt;&gt;</w:t>
      </w:r>
      <w:r>
        <w:rPr>
          <w:sz w:val="20"/>
          <w:szCs w:val="20"/>
        </w:rPr>
        <w:br/>
      </w:r>
      <w:r w:rsidRPr="0072203C">
        <w:rPr>
          <w:b/>
          <w:sz w:val="20"/>
          <w:szCs w:val="20"/>
        </w:rPr>
        <w:t xml:space="preserve">IHS Markit Contract Number: </w:t>
      </w:r>
      <w:r w:rsidRPr="0072203C">
        <w:rPr>
          <w:sz w:val="20"/>
          <w:szCs w:val="20"/>
        </w:rPr>
        <w:t>&lt;&lt;Contract_ContractNumber&gt;&gt;</w:t>
      </w:r>
    </w:p>
    <w:p w:rsidR="00CD361D" w:rsidRPr="00DB1F76" w:rsidRDefault="00CD361D" w:rsidP="00CD361D">
      <w:pPr>
        <w:spacing w:after="0"/>
        <w:jc w:val="both"/>
        <w:rPr>
          <w:b/>
          <w:sz w:val="18"/>
          <w:szCs w:val="18"/>
        </w:rPr>
      </w:pPr>
      <w:r w:rsidRPr="00DB1F76">
        <w:rPr>
          <w:b/>
          <w:sz w:val="18"/>
          <w:szCs w:val="18"/>
        </w:rPr>
        <w:t>Between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5386"/>
        <w:gridCol w:w="5386"/>
      </w:tblGrid>
      <w:tr w:rsidR="00CD361D" w:rsidRPr="00DB1F76" w:rsidTr="00C81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CD361D" w:rsidRPr="00DB1F76" w:rsidRDefault="00CD361D" w:rsidP="00C819D3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</w:rPr>
              <w:t>&lt;&lt;Contract_IHSMarkitLegalEntity&gt;&gt;</w:t>
            </w:r>
          </w:p>
        </w:tc>
        <w:tc>
          <w:tcPr>
            <w:tcW w:w="5386" w:type="dxa"/>
          </w:tcPr>
          <w:p w:rsidR="00CD361D" w:rsidRPr="00DB1F76" w:rsidRDefault="00CD361D" w:rsidP="00297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</w:rPr>
              <w:t>Incorporated In: &lt;&lt;Contract_IHSMarkitCountryOfIncorporation&gt;&gt;</w:t>
            </w:r>
            <w:r w:rsidR="002977EA">
              <w:rPr>
                <w:rFonts w:asciiTheme="minorHAnsi" w:hAnsiTheme="minorHAnsi"/>
              </w:rPr>
              <w:t xml:space="preserve">, </w:t>
            </w:r>
            <w:r w:rsidR="002977EA" w:rsidRPr="00DB1F76">
              <w:rPr>
                <w:rFonts w:asciiTheme="minorHAnsi" w:hAnsiTheme="minorHAnsi"/>
              </w:rPr>
              <w:t>&lt;&lt;Contract_IHSMarkit</w:t>
            </w:r>
            <w:r w:rsidR="002977EA">
              <w:rPr>
                <w:rFonts w:asciiTheme="minorHAnsi" w:hAnsiTheme="minorHAnsi"/>
              </w:rPr>
              <w:t>State</w:t>
            </w:r>
            <w:r w:rsidR="002977EA" w:rsidRPr="00DB1F76">
              <w:rPr>
                <w:rFonts w:asciiTheme="minorHAnsi" w:hAnsiTheme="minorHAnsi"/>
              </w:rPr>
              <w:t>OfIncorporation&gt;&gt;</w:t>
            </w:r>
          </w:p>
        </w:tc>
      </w:tr>
      <w:tr w:rsidR="00CD361D" w:rsidRPr="00DB1F76" w:rsidTr="00C81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CD361D" w:rsidRPr="00DB1F76" w:rsidRDefault="00CD361D" w:rsidP="00C819D3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  <w:lang w:val="en-GB"/>
              </w:rPr>
              <w:t>Registered Address:</w:t>
            </w:r>
          </w:p>
          <w:p w:rsidR="00CD361D" w:rsidRPr="00DB1F76" w:rsidRDefault="00CD361D" w:rsidP="00C819D3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</w:rPr>
              <w:t>&lt;&lt;Contract_IHSMarkitLegalEntityStreet&gt;&gt;</w:t>
            </w:r>
          </w:p>
          <w:p w:rsidR="00CD361D" w:rsidRPr="00DB1F76" w:rsidRDefault="00CD361D" w:rsidP="00C819D3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</w:rPr>
              <w:t>&lt;&lt;Contract_IHSMarkitLegalEntityCity&gt;&gt;</w:t>
            </w:r>
          </w:p>
          <w:p w:rsidR="002977EA" w:rsidRDefault="00CD361D" w:rsidP="00C819D3">
            <w:pPr>
              <w:jc w:val="both"/>
              <w:rPr>
                <w:rFonts w:asciiTheme="minorHAnsi" w:hAnsiTheme="minorHAnsi"/>
              </w:rPr>
            </w:pPr>
            <w:r w:rsidRPr="00DB1F76">
              <w:rPr>
                <w:rFonts w:asciiTheme="minorHAnsi" w:hAnsiTheme="minorHAnsi"/>
              </w:rPr>
              <w:t>&lt;&lt;Contract_IHSMarkitLegalEntityState&gt;&gt;</w:t>
            </w:r>
          </w:p>
          <w:p w:rsidR="00CD361D" w:rsidRPr="00DB1F76" w:rsidRDefault="00CD361D" w:rsidP="00C819D3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</w:rPr>
              <w:t>&lt;&lt;Contract_IHSMarkitLegalEntityZipPostal_Code&gt;&gt;</w:t>
            </w:r>
          </w:p>
          <w:p w:rsidR="00CD361D" w:rsidRPr="00DB1F76" w:rsidRDefault="00CD361D" w:rsidP="00C819D3">
            <w:pPr>
              <w:jc w:val="both"/>
              <w:rPr>
                <w:rFonts w:asciiTheme="minorHAnsi" w:hAnsiTheme="minorHAnsi"/>
              </w:rPr>
            </w:pPr>
            <w:r w:rsidRPr="00DB1F76">
              <w:rPr>
                <w:rFonts w:asciiTheme="minorHAnsi" w:hAnsiTheme="minorHAnsi"/>
              </w:rPr>
              <w:t>&lt;&lt;Contract_IHSMarkitLegalEntityCountry&gt;&gt;</w:t>
            </w:r>
          </w:p>
        </w:tc>
        <w:tc>
          <w:tcPr>
            <w:tcW w:w="5386" w:type="dxa"/>
          </w:tcPr>
          <w:p w:rsidR="00CD361D" w:rsidRDefault="00CD361D" w:rsidP="00C81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DB1F76">
              <w:rPr>
                <w:rFonts w:asciiTheme="minorHAnsi" w:hAnsiTheme="minorHAnsi"/>
                <w:b/>
                <w:lang w:val="en-GB"/>
              </w:rPr>
              <w:t xml:space="preserve">Notice </w:t>
            </w:r>
            <w:r w:rsidR="0096574D">
              <w:rPr>
                <w:rFonts w:asciiTheme="minorHAnsi" w:hAnsiTheme="minorHAnsi"/>
                <w:b/>
                <w:lang w:val="en-GB"/>
              </w:rPr>
              <w:t xml:space="preserve">Contact and </w:t>
            </w:r>
            <w:r w:rsidRPr="00DB1F76">
              <w:rPr>
                <w:rFonts w:asciiTheme="minorHAnsi" w:hAnsiTheme="minorHAnsi"/>
                <w:b/>
                <w:lang w:val="en-GB"/>
              </w:rPr>
              <w:t>Address:</w:t>
            </w:r>
          </w:p>
          <w:p w:rsidR="0096574D" w:rsidRPr="00DB1F76" w:rsidRDefault="0096574D" w:rsidP="00C81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>
              <w:rPr>
                <w:rFonts w:asciiTheme="minorHAnsi" w:hAnsiTheme="minorHAnsi"/>
                <w:b/>
                <w:lang w:val="en-GB"/>
              </w:rPr>
              <w:t>Legal Department</w:t>
            </w:r>
          </w:p>
          <w:p w:rsidR="00CD361D" w:rsidRPr="00DB1F76" w:rsidRDefault="00CD361D" w:rsidP="00C81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DB1F76">
              <w:rPr>
                <w:rFonts w:asciiTheme="minorHAnsi" w:hAnsiTheme="minorHAnsi"/>
                <w:b/>
              </w:rPr>
              <w:t>&lt;&lt;Contract_IHSMarkitNoticeAddressStreet&gt;&gt;</w:t>
            </w:r>
          </w:p>
          <w:p w:rsidR="00CD361D" w:rsidRPr="00DB1F76" w:rsidRDefault="00CD361D" w:rsidP="00C81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DB1F76">
              <w:rPr>
                <w:rFonts w:asciiTheme="minorHAnsi" w:hAnsiTheme="minorHAnsi"/>
                <w:b/>
              </w:rPr>
              <w:t>&lt;&lt;Contract_IHSMarkitNoticeAddressCity&gt;&gt;</w:t>
            </w:r>
          </w:p>
          <w:p w:rsidR="00CD361D" w:rsidRPr="00DB1F76" w:rsidRDefault="00CD361D" w:rsidP="00C81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DB1F76">
              <w:rPr>
                <w:rFonts w:asciiTheme="minorHAnsi" w:hAnsiTheme="minorHAnsi"/>
                <w:b/>
              </w:rPr>
              <w:t>&lt;&lt;Contract_IHSMarkitNoticeState&gt;&gt;</w:t>
            </w:r>
          </w:p>
          <w:p w:rsidR="00CD361D" w:rsidRPr="00DB1F76" w:rsidRDefault="00CD361D" w:rsidP="00C81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DB1F76">
              <w:rPr>
                <w:rFonts w:asciiTheme="minorHAnsi" w:hAnsiTheme="minorHAnsi"/>
                <w:b/>
              </w:rPr>
              <w:t>&lt;&lt;Contract_IHSMarkitNoticeZipCode&gt;&gt;</w:t>
            </w:r>
          </w:p>
          <w:p w:rsidR="00CD361D" w:rsidRPr="00DB1F76" w:rsidRDefault="00CD361D" w:rsidP="00C81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DB1F76">
              <w:rPr>
                <w:rFonts w:asciiTheme="minorHAnsi" w:hAnsiTheme="minorHAnsi"/>
                <w:b/>
              </w:rPr>
              <w:t>&lt;&lt;Contract_IHSMarkitNoticeAddressCountry&gt;&gt;</w:t>
            </w:r>
          </w:p>
        </w:tc>
      </w:tr>
    </w:tbl>
    <w:p w:rsidR="00CD361D" w:rsidRPr="00DB1F76" w:rsidRDefault="00CD361D" w:rsidP="00CD361D">
      <w:pPr>
        <w:spacing w:after="0" w:line="240" w:lineRule="auto"/>
        <w:jc w:val="both"/>
        <w:rPr>
          <w:b/>
          <w:sz w:val="18"/>
          <w:szCs w:val="18"/>
        </w:rPr>
      </w:pPr>
      <w:r>
        <w:rPr>
          <w:b/>
          <w:sz w:val="16"/>
          <w:szCs w:val="16"/>
        </w:rPr>
        <w:br/>
      </w:r>
      <w:r w:rsidRPr="00DB1F76">
        <w:rPr>
          <w:b/>
          <w:sz w:val="18"/>
          <w:szCs w:val="18"/>
        </w:rPr>
        <w:t>and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5386"/>
        <w:gridCol w:w="5386"/>
      </w:tblGrid>
      <w:tr w:rsidR="00CD361D" w:rsidRPr="00DB1F76" w:rsidTr="00C81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CD361D" w:rsidRPr="00DB1F76" w:rsidRDefault="00CD361D" w:rsidP="00C819D3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</w:rPr>
              <w:t>&lt;&lt;Contract_ClientLegalEntityLookUp&gt;&gt;</w:t>
            </w:r>
          </w:p>
        </w:tc>
        <w:tc>
          <w:tcPr>
            <w:tcW w:w="5386" w:type="dxa"/>
          </w:tcPr>
          <w:p w:rsidR="00CD361D" w:rsidRPr="00DB1F76" w:rsidRDefault="00CD361D" w:rsidP="00297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</w:rPr>
              <w:t>Incorporated In: &lt;&lt;Account_IncorporatedIn&gt;&gt;</w:t>
            </w:r>
            <w:r w:rsidR="002977EA">
              <w:rPr>
                <w:rFonts w:asciiTheme="minorHAnsi" w:hAnsiTheme="minorHAnsi"/>
              </w:rPr>
              <w:t>, &lt;&lt;Account_StateOfIncorporation&gt;&gt;</w:t>
            </w:r>
          </w:p>
        </w:tc>
      </w:tr>
      <w:tr w:rsidR="00CD361D" w:rsidRPr="00DB1F76" w:rsidTr="00C81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:rsidR="00CD361D" w:rsidRPr="00DB1F76" w:rsidRDefault="00CD361D" w:rsidP="00C819D3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  <w:lang w:val="en-GB"/>
              </w:rPr>
              <w:t xml:space="preserve">Registered Address: </w:t>
            </w:r>
          </w:p>
          <w:p w:rsidR="00CD361D" w:rsidRPr="00DB1F76" w:rsidRDefault="00CD361D" w:rsidP="00C819D3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  <w:lang w:val="en-GB"/>
              </w:rPr>
              <w:t>&lt;&lt;</w:t>
            </w:r>
            <w:r w:rsidRPr="00DB1F76">
              <w:rPr>
                <w:rFonts w:asciiTheme="minorHAnsi" w:hAnsiTheme="minorHAnsi"/>
              </w:rPr>
              <w:t>ClientLegalEntityLookUp_BillingStreet&gt;&gt;</w:t>
            </w:r>
          </w:p>
          <w:p w:rsidR="00CD361D" w:rsidRPr="00DB1F76" w:rsidRDefault="00CD361D" w:rsidP="00C819D3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  <w:lang w:val="en-GB"/>
              </w:rPr>
              <w:t>&lt;&lt;</w:t>
            </w:r>
            <w:r w:rsidRPr="00DB1F76">
              <w:rPr>
                <w:rFonts w:asciiTheme="minorHAnsi" w:hAnsiTheme="minorHAnsi"/>
              </w:rPr>
              <w:t>ClientLegalEntityLookUp_BillingCity&gt;&gt;</w:t>
            </w:r>
          </w:p>
          <w:p w:rsidR="00CD361D" w:rsidRPr="00DB1F76" w:rsidRDefault="00CD361D" w:rsidP="00C819D3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  <w:lang w:val="en-GB"/>
              </w:rPr>
              <w:t>&lt;&lt;</w:t>
            </w:r>
            <w:r w:rsidRPr="00DB1F76">
              <w:rPr>
                <w:rFonts w:asciiTheme="minorHAnsi" w:hAnsiTheme="minorHAnsi"/>
              </w:rPr>
              <w:t>ClientLegalEntityLookUp_BillingState&gt;&gt;</w:t>
            </w:r>
          </w:p>
          <w:p w:rsidR="00CD361D" w:rsidRPr="00DB1F76" w:rsidRDefault="00CD361D" w:rsidP="00C819D3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  <w:lang w:val="en-GB"/>
              </w:rPr>
              <w:t>&lt;&lt;</w:t>
            </w:r>
            <w:r w:rsidRPr="00DB1F76">
              <w:rPr>
                <w:rFonts w:asciiTheme="minorHAnsi" w:hAnsiTheme="minorHAnsi"/>
              </w:rPr>
              <w:t>ClientLegalEntityLookUp_BillingPostalCode&gt;&gt;</w:t>
            </w:r>
          </w:p>
          <w:p w:rsidR="00CD361D" w:rsidRPr="00DB1F76" w:rsidRDefault="00CD361D" w:rsidP="00C819D3">
            <w:pPr>
              <w:jc w:val="both"/>
              <w:rPr>
                <w:rFonts w:asciiTheme="minorHAnsi" w:hAnsiTheme="minorHAnsi"/>
              </w:rPr>
            </w:pPr>
            <w:r w:rsidRPr="00DB1F76">
              <w:rPr>
                <w:rFonts w:asciiTheme="minorHAnsi" w:hAnsiTheme="minorHAnsi"/>
                <w:lang w:val="en-GB"/>
              </w:rPr>
              <w:t>&lt;&lt;</w:t>
            </w:r>
            <w:r w:rsidRPr="00DB1F76">
              <w:rPr>
                <w:rFonts w:asciiTheme="minorHAnsi" w:hAnsiTheme="minorHAnsi"/>
              </w:rPr>
              <w:t>ClientLegalEntityLookUp_BillingCountry&gt;&gt;</w:t>
            </w:r>
          </w:p>
        </w:tc>
        <w:tc>
          <w:tcPr>
            <w:tcW w:w="5386" w:type="dxa"/>
          </w:tcPr>
          <w:p w:rsidR="00CD361D" w:rsidRDefault="00CD361D" w:rsidP="00C81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DB1F76">
              <w:rPr>
                <w:rFonts w:asciiTheme="minorHAnsi" w:hAnsiTheme="minorHAnsi"/>
                <w:b/>
                <w:lang w:val="en-GB"/>
              </w:rPr>
              <w:t xml:space="preserve">Notice </w:t>
            </w:r>
            <w:r w:rsidR="0096574D">
              <w:rPr>
                <w:rFonts w:asciiTheme="minorHAnsi" w:hAnsiTheme="minorHAnsi"/>
                <w:b/>
                <w:lang w:val="en-GB"/>
              </w:rPr>
              <w:t xml:space="preserve">Contact and </w:t>
            </w:r>
            <w:r w:rsidRPr="00DB1F76">
              <w:rPr>
                <w:rFonts w:asciiTheme="minorHAnsi" w:hAnsiTheme="minorHAnsi"/>
                <w:b/>
                <w:lang w:val="en-GB"/>
              </w:rPr>
              <w:t>Address:</w:t>
            </w:r>
          </w:p>
          <w:p w:rsidR="0096574D" w:rsidRPr="00DB1F76" w:rsidRDefault="0096574D" w:rsidP="00C81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96574D">
              <w:rPr>
                <w:rFonts w:asciiTheme="minorHAnsi" w:hAnsiTheme="minorHAnsi"/>
                <w:b/>
                <w:highlight w:val="yellow"/>
                <w:lang w:val="en-GB"/>
              </w:rPr>
              <w:t>Notice Contact First and Last Name</w:t>
            </w:r>
          </w:p>
          <w:p w:rsidR="00CD361D" w:rsidRPr="00DB1F76" w:rsidRDefault="00CD361D" w:rsidP="00C81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DB1F76">
              <w:rPr>
                <w:rFonts w:asciiTheme="minorHAnsi" w:hAnsiTheme="minorHAnsi"/>
                <w:b/>
              </w:rPr>
              <w:t>&lt;&lt;Contract_ClientNoticeAddressStreet&gt;&gt;</w:t>
            </w:r>
          </w:p>
          <w:p w:rsidR="00CD361D" w:rsidRPr="00DB1F76" w:rsidRDefault="00CD361D" w:rsidP="00C81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DB1F76">
              <w:rPr>
                <w:rFonts w:asciiTheme="minorHAnsi" w:hAnsiTheme="minorHAnsi"/>
                <w:b/>
              </w:rPr>
              <w:t>&lt;&lt;Contract_ClientNoticeAddressCity&gt;&gt;</w:t>
            </w:r>
          </w:p>
          <w:p w:rsidR="00CD361D" w:rsidRPr="00DB1F76" w:rsidRDefault="00CD361D" w:rsidP="00C81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DB1F76">
              <w:rPr>
                <w:rFonts w:asciiTheme="minorHAnsi" w:hAnsiTheme="minorHAnsi"/>
                <w:b/>
              </w:rPr>
              <w:t>&lt;&lt;Contract_ClientNoticeAddressStateProvince&gt;&gt;</w:t>
            </w:r>
          </w:p>
          <w:p w:rsidR="00CD361D" w:rsidRPr="00DB1F76" w:rsidRDefault="00CD361D" w:rsidP="00C81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 w:rsidRPr="00DB1F76">
              <w:rPr>
                <w:rFonts w:asciiTheme="minorHAnsi" w:hAnsiTheme="minorHAnsi"/>
                <w:b/>
              </w:rPr>
              <w:t>&lt;&lt;Contract_ClientNoticeAddressZipPostalCode&gt;&gt;</w:t>
            </w:r>
          </w:p>
          <w:p w:rsidR="00CD361D" w:rsidRPr="00DB1F76" w:rsidRDefault="00CD361D" w:rsidP="00C819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DB1F76">
              <w:rPr>
                <w:rFonts w:asciiTheme="minorHAnsi" w:hAnsiTheme="minorHAnsi"/>
                <w:b/>
              </w:rPr>
              <w:t>&lt;&lt;Contract_ClientNoticeAddressCountry&gt;&gt;</w:t>
            </w:r>
          </w:p>
        </w:tc>
      </w:tr>
    </w:tbl>
    <w:p w:rsidR="00FE01B2" w:rsidRDefault="00FE01B2" w:rsidP="00CD361D">
      <w:pPr>
        <w:tabs>
          <w:tab w:val="left" w:pos="360"/>
        </w:tabs>
        <w:jc w:val="both"/>
      </w:pPr>
    </w:p>
    <w:sectPr w:rsidR="00FE01B2" w:rsidSect="0072203C">
      <w:headerReference w:type="default" r:id="rId7"/>
      <w:footerReference w:type="default" r:id="rId8"/>
      <w:pgSz w:w="12240" w:h="15840"/>
      <w:pgMar w:top="567" w:right="758" w:bottom="28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B53" w:rsidRDefault="00D76B53" w:rsidP="00CD361D">
      <w:pPr>
        <w:spacing w:after="0" w:line="240" w:lineRule="auto"/>
      </w:pPr>
      <w:r>
        <w:separator/>
      </w:r>
    </w:p>
  </w:endnote>
  <w:endnote w:type="continuationSeparator" w:id="0">
    <w:p w:rsidR="00D76B53" w:rsidRDefault="00D76B53" w:rsidP="00CD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C8A" w:rsidRDefault="00EA1E5B">
    <w:pPr>
      <w:spacing w:line="14" w:lineRule="auto"/>
      <w:rPr>
        <w:sz w:val="20"/>
        <w:szCs w:val="20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66F8CBE" wp14:editId="50770A26">
              <wp:simplePos x="0" y="0"/>
              <wp:positionH relativeFrom="page">
                <wp:posOffset>5987415</wp:posOffset>
              </wp:positionH>
              <wp:positionV relativeFrom="page">
                <wp:posOffset>10112375</wp:posOffset>
              </wp:positionV>
              <wp:extent cx="1129030" cy="114935"/>
              <wp:effectExtent l="0" t="0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9030" cy="114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6C8A" w:rsidRDefault="00EA1E5B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   Version: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 xml:space="preserve"> September</w:t>
                          </w:r>
                          <w:r>
                            <w:rPr>
                              <w:rFonts w:ascii="Arial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66F8CB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1.45pt;margin-top:796.25pt;width:88.9pt;height:9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" filled="f" stroked="f">
              <v:textbox inset="0,0,0,0">
                <w:txbxContent>
                  <w:p w:rsidR="00F06C8A" w:rsidRDefault="00EA1E5B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   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>Version:</w:t>
                    </w:r>
                    <w:r>
                      <w:rPr>
                        <w:rFonts w:ascii="Arial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September</w:t>
                    </w:r>
                    <w:r>
                      <w:rPr>
                        <w:rFonts w:ascii="Arial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B53" w:rsidRDefault="00D76B53" w:rsidP="00CD361D">
      <w:pPr>
        <w:spacing w:after="0" w:line="240" w:lineRule="auto"/>
      </w:pPr>
      <w:r>
        <w:separator/>
      </w:r>
    </w:p>
  </w:footnote>
  <w:footnote w:type="continuationSeparator" w:id="0">
    <w:p w:rsidR="00D76B53" w:rsidRDefault="00D76B53" w:rsidP="00CD3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19E" w:rsidRDefault="00EA1E5B" w:rsidP="0011019E">
    <w:pPr>
      <w:pStyle w:val="Header"/>
      <w:jc w:val="right"/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11697A35" wp14:editId="16820E69">
          <wp:simplePos x="0" y="0"/>
          <wp:positionH relativeFrom="column">
            <wp:posOffset>4993640</wp:posOffset>
          </wp:positionH>
          <wp:positionV relativeFrom="paragraph">
            <wp:posOffset>-254635</wp:posOffset>
          </wp:positionV>
          <wp:extent cx="1867161" cy="619211"/>
          <wp:effectExtent l="0" t="0" r="0" b="0"/>
          <wp:wrapThrough wrapText="bothSides">
            <wp:wrapPolygon edited="0">
              <wp:start x="0" y="0"/>
              <wp:lineTo x="0" y="20603"/>
              <wp:lineTo x="21380" y="20603"/>
              <wp:lineTo x="21380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7161" cy="619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1019E" w:rsidRDefault="00D76B53" w:rsidP="0011019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1D"/>
    <w:rsid w:val="000956B4"/>
    <w:rsid w:val="002977EA"/>
    <w:rsid w:val="00442988"/>
    <w:rsid w:val="0072203C"/>
    <w:rsid w:val="0096574D"/>
    <w:rsid w:val="00AA5882"/>
    <w:rsid w:val="00CD361D"/>
    <w:rsid w:val="00D76B53"/>
    <w:rsid w:val="00EA1E5B"/>
    <w:rsid w:val="00FB3FD7"/>
    <w:rsid w:val="00FE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61D"/>
  </w:style>
  <w:style w:type="table" w:styleId="LightShading-Accent3">
    <w:name w:val="Light Shading Accent 3"/>
    <w:basedOn w:val="TableNormal"/>
    <w:uiPriority w:val="60"/>
    <w:rsid w:val="00CD361D"/>
    <w:pPr>
      <w:spacing w:after="0" w:line="240" w:lineRule="auto"/>
    </w:pPr>
    <w:rPr>
      <w:rFonts w:ascii="Arial" w:eastAsia="Times New Roman" w:hAnsi="Arial" w:cs="Times New Roman"/>
      <w:color w:val="7B7B7B" w:themeColor="accent3" w:themeShade="BF"/>
      <w:sz w:val="20"/>
      <w:szCs w:val="20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CD3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6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61D"/>
  </w:style>
  <w:style w:type="table" w:styleId="LightShading-Accent3">
    <w:name w:val="Light Shading Accent 3"/>
    <w:basedOn w:val="TableNormal"/>
    <w:uiPriority w:val="60"/>
    <w:rsid w:val="00CD361D"/>
    <w:pPr>
      <w:spacing w:after="0" w:line="240" w:lineRule="auto"/>
    </w:pPr>
    <w:rPr>
      <w:rFonts w:ascii="Arial" w:eastAsia="Times New Roman" w:hAnsi="Arial" w:cs="Times New Roman"/>
      <w:color w:val="7B7B7B" w:themeColor="accent3" w:themeShade="BF"/>
      <w:sz w:val="20"/>
      <w:szCs w:val="20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CD3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F4C32011</Template>
  <TotalTime>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IHS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Aris, Melanie</dc:creator>
  <cp:lastModifiedBy>Tommy Aarts</cp:lastModifiedBy>
  <cp:revision>2</cp:revision>
  <dcterms:created xsi:type="dcterms:W3CDTF">2017-12-07T12:40:00Z</dcterms:created>
  <dcterms:modified xsi:type="dcterms:W3CDTF">2017-12-07T12:40:00Z</dcterms:modified>
</cp:coreProperties>
</file>