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5BC6C" w14:textId="1A132E19" w:rsidR="00507F87" w:rsidRDefault="00FB51E7" w:rsidP="00507F8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ORDER</w:t>
      </w:r>
      <w:r w:rsidR="00507F87" w:rsidRPr="00507F87">
        <w:rPr>
          <w:b/>
          <w:sz w:val="40"/>
          <w:szCs w:val="40"/>
        </w:rPr>
        <w:t xml:space="preserve"> FORM</w:t>
      </w:r>
      <w:r w:rsidR="00507F87">
        <w:rPr>
          <w:b/>
          <w:sz w:val="40"/>
          <w:szCs w:val="40"/>
        </w:rPr>
        <w:t xml:space="preserve"> </w:t>
      </w:r>
    </w:p>
    <w:p w14:paraId="78AA6960" w14:textId="704E3353" w:rsidR="00507F87" w:rsidRPr="00961625" w:rsidRDefault="00507F87" w:rsidP="00507F87">
      <w:pPr>
        <w:rPr>
          <w:sz w:val="20"/>
          <w:szCs w:val="20"/>
        </w:rPr>
      </w:pPr>
      <w:r w:rsidRPr="00961625">
        <w:rPr>
          <w:sz w:val="20"/>
          <w:szCs w:val="20"/>
        </w:rPr>
        <w:t xml:space="preserve">This Order Form, dated this </w:t>
      </w:r>
      <w:r w:rsidR="005C519A" w:rsidRPr="005C519A">
        <w:rPr>
          <w:sz w:val="20"/>
          <w:szCs w:val="20"/>
        </w:rPr>
        <w:t>&lt;&lt;</w:t>
      </w:r>
      <w:proofErr w:type="spellStart"/>
      <w:r w:rsidR="005C519A" w:rsidRPr="005C519A">
        <w:rPr>
          <w:sz w:val="20"/>
          <w:szCs w:val="20"/>
        </w:rPr>
        <w:t>Contract_EffectiveDate</w:t>
      </w:r>
      <w:proofErr w:type="spellEnd"/>
      <w:r w:rsidR="005C519A" w:rsidRPr="005C519A">
        <w:rPr>
          <w:sz w:val="20"/>
          <w:szCs w:val="20"/>
        </w:rPr>
        <w:t>&gt;&gt;</w:t>
      </w:r>
      <w:r w:rsidR="00CF081E" w:rsidRPr="00CF081E">
        <w:rPr>
          <w:sz w:val="20"/>
          <w:szCs w:val="20"/>
        </w:rPr>
        <w:t xml:space="preserve"> </w:t>
      </w:r>
      <w:r w:rsidRPr="00961625">
        <w:rPr>
          <w:sz w:val="20"/>
          <w:szCs w:val="20"/>
        </w:rPr>
        <w:t xml:space="preserve">("Effective Date") is entered into by and between </w:t>
      </w:r>
      <w:r w:rsidR="00FF51A3" w:rsidRPr="00F8554A">
        <w:rPr>
          <w:sz w:val="20"/>
          <w:szCs w:val="20"/>
        </w:rPr>
        <w:t>&lt;&lt;</w:t>
      </w:r>
      <w:proofErr w:type="spellStart"/>
      <w:r w:rsidR="00FF51A3" w:rsidRPr="00F8554A">
        <w:rPr>
          <w:sz w:val="20"/>
          <w:szCs w:val="20"/>
        </w:rPr>
        <w:t>Contract_IHSMarkitLegalEntity</w:t>
      </w:r>
      <w:proofErr w:type="spellEnd"/>
      <w:r w:rsidR="00FF51A3" w:rsidRPr="00F8554A">
        <w:rPr>
          <w:sz w:val="20"/>
          <w:szCs w:val="20"/>
        </w:rPr>
        <w:t>&gt;&gt;</w:t>
      </w:r>
      <w:r w:rsidR="007B4C2C" w:rsidRPr="00F8554A">
        <w:rPr>
          <w:sz w:val="20"/>
          <w:szCs w:val="20"/>
        </w:rPr>
        <w:t>,</w:t>
      </w:r>
      <w:r w:rsidR="00F8554A" w:rsidRPr="00F8554A">
        <w:rPr>
          <w:sz w:val="20"/>
          <w:szCs w:val="20"/>
        </w:rPr>
        <w:t xml:space="preserve"> </w:t>
      </w:r>
      <w:r w:rsidR="007B4C2C" w:rsidRPr="00F8554A">
        <w:rPr>
          <w:sz w:val="20"/>
          <w:szCs w:val="20"/>
        </w:rPr>
        <w:t>&lt;&lt;</w:t>
      </w:r>
      <w:proofErr w:type="spellStart"/>
      <w:r w:rsidR="007B4C2C" w:rsidRPr="00F8554A">
        <w:rPr>
          <w:sz w:val="20"/>
          <w:szCs w:val="20"/>
        </w:rPr>
        <w:t>Contract_IHSMarkitLegalEntityStreet</w:t>
      </w:r>
      <w:proofErr w:type="spellEnd"/>
      <w:r w:rsidR="007B4C2C" w:rsidRPr="00F8554A">
        <w:rPr>
          <w:sz w:val="20"/>
          <w:szCs w:val="20"/>
        </w:rPr>
        <w:t>&gt;&gt;</w:t>
      </w:r>
      <w:r w:rsidR="007B4C2C">
        <w:rPr>
          <w:sz w:val="20"/>
          <w:szCs w:val="20"/>
        </w:rPr>
        <w:t xml:space="preserve"> </w:t>
      </w:r>
      <w:r w:rsidR="007B4C2C" w:rsidRPr="00F8554A">
        <w:rPr>
          <w:sz w:val="20"/>
          <w:szCs w:val="20"/>
        </w:rPr>
        <w:t>&lt;&lt;</w:t>
      </w:r>
      <w:proofErr w:type="spellStart"/>
      <w:r w:rsidR="007B4C2C" w:rsidRPr="00F8554A">
        <w:rPr>
          <w:sz w:val="20"/>
          <w:szCs w:val="20"/>
        </w:rPr>
        <w:t>Contract_IHSMarkitLegalEntityCity</w:t>
      </w:r>
      <w:proofErr w:type="spellEnd"/>
      <w:r w:rsidR="007B4C2C" w:rsidRPr="00F8554A">
        <w:rPr>
          <w:sz w:val="20"/>
          <w:szCs w:val="20"/>
        </w:rPr>
        <w:t>&gt;&gt;</w:t>
      </w:r>
      <w:r w:rsidR="001F2772">
        <w:rPr>
          <w:sz w:val="20"/>
          <w:szCs w:val="20"/>
        </w:rPr>
        <w:t>,</w:t>
      </w:r>
      <w:r w:rsidR="007B4C2C" w:rsidRPr="00F8554A">
        <w:rPr>
          <w:sz w:val="20"/>
          <w:szCs w:val="20"/>
        </w:rPr>
        <w:t xml:space="preserve"> &lt;&lt;</w:t>
      </w:r>
      <w:proofErr w:type="spellStart"/>
      <w:r w:rsidR="007B4C2C" w:rsidRPr="00F8554A">
        <w:rPr>
          <w:sz w:val="20"/>
          <w:szCs w:val="20"/>
        </w:rPr>
        <w:t>Contract_IHSMarkitLegalEntityZipPostal_Code</w:t>
      </w:r>
      <w:proofErr w:type="spellEnd"/>
      <w:r w:rsidR="007B4C2C" w:rsidRPr="00F8554A">
        <w:rPr>
          <w:sz w:val="20"/>
          <w:szCs w:val="20"/>
        </w:rPr>
        <w:t>&gt;&gt;, &lt;&lt;</w:t>
      </w:r>
      <w:proofErr w:type="spellStart"/>
      <w:r w:rsidR="007B4C2C" w:rsidRPr="00F8554A">
        <w:rPr>
          <w:sz w:val="20"/>
          <w:szCs w:val="20"/>
        </w:rPr>
        <w:t>Contract_IHSMarkitLegalEntityCountry</w:t>
      </w:r>
      <w:proofErr w:type="spellEnd"/>
      <w:r w:rsidR="007B4C2C" w:rsidRPr="00F8554A">
        <w:rPr>
          <w:sz w:val="20"/>
          <w:szCs w:val="20"/>
        </w:rPr>
        <w:t xml:space="preserve">&gt;&gt; </w:t>
      </w:r>
      <w:r w:rsidRPr="00961625">
        <w:rPr>
          <w:sz w:val="20"/>
          <w:szCs w:val="20"/>
        </w:rPr>
        <w:t xml:space="preserve">("IHS") and </w:t>
      </w:r>
      <w:r w:rsidR="007B4C2C" w:rsidRPr="007B4C2C">
        <w:rPr>
          <w:sz w:val="20"/>
          <w:szCs w:val="20"/>
        </w:rPr>
        <w:t>&lt;&lt;</w:t>
      </w:r>
      <w:proofErr w:type="spellStart"/>
      <w:r w:rsidR="007B4C2C" w:rsidRPr="007B4C2C">
        <w:rPr>
          <w:sz w:val="20"/>
          <w:szCs w:val="20"/>
        </w:rPr>
        <w:t>Contract_ClientLegalEntityLookUp</w:t>
      </w:r>
      <w:proofErr w:type="spellEnd"/>
      <w:r w:rsidR="007B4C2C" w:rsidRPr="007B4C2C">
        <w:rPr>
          <w:sz w:val="20"/>
          <w:szCs w:val="20"/>
        </w:rPr>
        <w:t>&gt;&gt;</w:t>
      </w:r>
      <w:r w:rsidR="00CF081E">
        <w:rPr>
          <w:sz w:val="20"/>
          <w:szCs w:val="20"/>
        </w:rPr>
        <w:t xml:space="preserve">, </w:t>
      </w:r>
      <w:r w:rsidR="007B4C2C" w:rsidRPr="00F8554A">
        <w:rPr>
          <w:sz w:val="20"/>
          <w:szCs w:val="20"/>
        </w:rPr>
        <w:t>&lt;&lt;</w:t>
      </w:r>
      <w:proofErr w:type="spellStart"/>
      <w:r w:rsidR="007B4C2C" w:rsidRPr="00F8554A">
        <w:rPr>
          <w:sz w:val="20"/>
          <w:szCs w:val="20"/>
        </w:rPr>
        <w:t>ClientLegalEntityLookUp_BillingStreet</w:t>
      </w:r>
      <w:proofErr w:type="spellEnd"/>
      <w:r w:rsidR="007B4C2C" w:rsidRPr="00F8554A">
        <w:rPr>
          <w:sz w:val="20"/>
          <w:szCs w:val="20"/>
        </w:rPr>
        <w:t>&gt;&gt;</w:t>
      </w:r>
      <w:r w:rsidR="001F2772">
        <w:rPr>
          <w:sz w:val="20"/>
          <w:szCs w:val="20"/>
        </w:rPr>
        <w:t xml:space="preserve"> </w:t>
      </w:r>
      <w:r w:rsidR="00750187" w:rsidRPr="00F8554A">
        <w:rPr>
          <w:sz w:val="20"/>
          <w:szCs w:val="20"/>
        </w:rPr>
        <w:t>&lt;&lt;</w:t>
      </w:r>
      <w:proofErr w:type="spellStart"/>
      <w:r w:rsidR="00750187" w:rsidRPr="00F8554A">
        <w:rPr>
          <w:sz w:val="20"/>
          <w:szCs w:val="20"/>
        </w:rPr>
        <w:t>ClientLegalEntityLookUp</w:t>
      </w:r>
      <w:r w:rsidR="00750187">
        <w:rPr>
          <w:sz w:val="20"/>
          <w:szCs w:val="20"/>
        </w:rPr>
        <w:t>_BillingCity</w:t>
      </w:r>
      <w:proofErr w:type="spellEnd"/>
      <w:r w:rsidR="00750187" w:rsidRPr="00F8554A">
        <w:rPr>
          <w:sz w:val="20"/>
          <w:szCs w:val="20"/>
        </w:rPr>
        <w:t>&gt;&gt;</w:t>
      </w:r>
      <w:r w:rsidR="00743FFA">
        <w:rPr>
          <w:sz w:val="20"/>
          <w:szCs w:val="20"/>
        </w:rPr>
        <w:t xml:space="preserve"> </w:t>
      </w:r>
      <w:r w:rsidR="00750187" w:rsidRPr="00F8554A">
        <w:rPr>
          <w:sz w:val="20"/>
          <w:szCs w:val="20"/>
        </w:rPr>
        <w:t>&lt;&lt;</w:t>
      </w:r>
      <w:proofErr w:type="spellStart"/>
      <w:r w:rsidR="00750187" w:rsidRPr="00F8554A">
        <w:rPr>
          <w:sz w:val="20"/>
          <w:szCs w:val="20"/>
        </w:rPr>
        <w:t>ClientLegalEntityLookUp</w:t>
      </w:r>
      <w:r w:rsidR="00750187">
        <w:rPr>
          <w:sz w:val="20"/>
          <w:szCs w:val="20"/>
        </w:rPr>
        <w:t>_BillingPostalCode</w:t>
      </w:r>
      <w:proofErr w:type="spellEnd"/>
      <w:r w:rsidR="00750187" w:rsidRPr="00F8554A">
        <w:rPr>
          <w:sz w:val="20"/>
          <w:szCs w:val="20"/>
        </w:rPr>
        <w:t>&gt;&gt;,</w:t>
      </w:r>
      <w:r w:rsidR="00750187">
        <w:rPr>
          <w:sz w:val="20"/>
          <w:szCs w:val="20"/>
        </w:rPr>
        <w:t xml:space="preserve"> </w:t>
      </w:r>
      <w:r w:rsidR="00750187" w:rsidRPr="00F8554A">
        <w:rPr>
          <w:sz w:val="20"/>
          <w:szCs w:val="20"/>
        </w:rPr>
        <w:t>&lt;&lt;</w:t>
      </w:r>
      <w:proofErr w:type="spellStart"/>
      <w:r w:rsidR="00750187" w:rsidRPr="00F8554A">
        <w:rPr>
          <w:sz w:val="20"/>
          <w:szCs w:val="20"/>
        </w:rPr>
        <w:t>ClientLegalEntityLookUp</w:t>
      </w:r>
      <w:r w:rsidR="00750187">
        <w:rPr>
          <w:sz w:val="20"/>
          <w:szCs w:val="20"/>
        </w:rPr>
        <w:t>_BillingCountry</w:t>
      </w:r>
      <w:proofErr w:type="spellEnd"/>
      <w:r w:rsidR="00750187" w:rsidRPr="00F8554A">
        <w:rPr>
          <w:sz w:val="20"/>
          <w:szCs w:val="20"/>
        </w:rPr>
        <w:t>&gt;&gt;</w:t>
      </w:r>
      <w:r w:rsidR="00750187">
        <w:rPr>
          <w:sz w:val="20"/>
          <w:szCs w:val="20"/>
        </w:rPr>
        <w:t xml:space="preserve">  </w:t>
      </w:r>
      <w:r w:rsidRPr="00961625">
        <w:rPr>
          <w:sz w:val="20"/>
          <w:szCs w:val="20"/>
        </w:rPr>
        <w:t xml:space="preserve">("CLIENT") and is incorporated into </w:t>
      </w:r>
      <w:r w:rsidR="00310343" w:rsidRPr="00310343">
        <w:rPr>
          <w:sz w:val="20"/>
          <w:szCs w:val="20"/>
        </w:rPr>
        <w:t>&lt;&lt;</w:t>
      </w:r>
      <w:proofErr w:type="spellStart"/>
      <w:r w:rsidR="00310343" w:rsidRPr="00310343">
        <w:rPr>
          <w:sz w:val="20"/>
          <w:szCs w:val="20"/>
        </w:rPr>
        <w:t>Contract_GeneralAgreement</w:t>
      </w:r>
      <w:proofErr w:type="spellEnd"/>
      <w:r w:rsidR="00310343" w:rsidRPr="00310343">
        <w:rPr>
          <w:sz w:val="20"/>
          <w:szCs w:val="20"/>
        </w:rPr>
        <w:t>&gt;&gt;</w:t>
      </w:r>
      <w:r w:rsidR="00310343">
        <w:rPr>
          <w:sz w:val="20"/>
          <w:szCs w:val="20"/>
        </w:rPr>
        <w:t xml:space="preserve"> </w:t>
      </w:r>
      <w:r w:rsidRPr="00961625">
        <w:rPr>
          <w:sz w:val="20"/>
          <w:szCs w:val="20"/>
        </w:rPr>
        <w:t xml:space="preserve">entered into between IHS and Client </w:t>
      </w:r>
      <w:r w:rsidR="00766E44">
        <w:rPr>
          <w:sz w:val="20"/>
          <w:szCs w:val="20"/>
        </w:rPr>
        <w:t>on &lt;&lt;</w:t>
      </w:r>
      <w:proofErr w:type="spellStart"/>
      <w:r w:rsidR="00766E44">
        <w:rPr>
          <w:sz w:val="20"/>
          <w:szCs w:val="20"/>
        </w:rPr>
        <w:t>GeneralAgreement_EffectiveDate</w:t>
      </w:r>
      <w:proofErr w:type="spellEnd"/>
      <w:r w:rsidR="00766E44">
        <w:rPr>
          <w:sz w:val="20"/>
          <w:szCs w:val="20"/>
        </w:rPr>
        <w:t>&gt;&gt;</w:t>
      </w:r>
      <w:r w:rsidR="00CF081E" w:rsidRPr="00CF081E">
        <w:rPr>
          <w:sz w:val="20"/>
          <w:szCs w:val="20"/>
        </w:rPr>
        <w:t xml:space="preserve"> </w:t>
      </w:r>
      <w:r w:rsidRPr="00961625">
        <w:rPr>
          <w:sz w:val="20"/>
          <w:szCs w:val="20"/>
        </w:rPr>
        <w:t xml:space="preserve">("Agreement"). </w:t>
      </w:r>
    </w:p>
    <w:p w14:paraId="3D5B3C18" w14:textId="27A1C20A" w:rsidR="00B13492" w:rsidRPr="0001361E" w:rsidRDefault="00507F87" w:rsidP="00507F87">
      <w:pPr>
        <w:rPr>
          <w:sz w:val="20"/>
          <w:szCs w:val="20"/>
        </w:rPr>
      </w:pPr>
      <w:r w:rsidRPr="00961625">
        <w:rPr>
          <w:sz w:val="20"/>
          <w:szCs w:val="20"/>
        </w:rPr>
        <w:t>As of the Effective Date for the Fees set forth below and subject to the restrictions set forth herein, Client is granted a license to the following Products pursuant to the terms and conditions of the Agreement.</w:t>
      </w:r>
      <w:bookmarkStart w:id="0" w:name="_GoBack"/>
      <w:bookmarkEnd w:id="0"/>
    </w:p>
    <w:p w14:paraId="7471F249" w14:textId="77777777" w:rsidR="00427AF2" w:rsidRPr="00961625" w:rsidRDefault="00427AF2" w:rsidP="00507F87">
      <w:pPr>
        <w:rPr>
          <w:b/>
          <w:sz w:val="24"/>
          <w:szCs w:val="24"/>
        </w:rPr>
      </w:pPr>
    </w:p>
    <w:sectPr w:rsidR="00427AF2" w:rsidRPr="00961625" w:rsidSect="009E7F55">
      <w:headerReference w:type="default" r:id="rId7"/>
      <w:footerReference w:type="default" r:id="rId8"/>
      <w:pgSz w:w="12240" w:h="15840" w:code="1"/>
      <w:pgMar w:top="1440" w:right="720" w:bottom="1440" w:left="720" w:header="1440" w:footer="14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68C78A" w15:done="0"/>
  <w15:commentEx w15:paraId="18BBDE10" w15:done="0"/>
  <w15:commentEx w15:paraId="7A42D8FC" w15:done="0"/>
  <w15:commentEx w15:paraId="718B3F31" w15:done="0"/>
  <w15:commentEx w15:paraId="060440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4F5B6" w14:textId="77777777" w:rsidR="00E074B1" w:rsidRDefault="00E074B1" w:rsidP="00FB51E7">
      <w:pPr>
        <w:spacing w:after="0" w:line="240" w:lineRule="auto"/>
      </w:pPr>
      <w:r>
        <w:separator/>
      </w:r>
    </w:p>
  </w:endnote>
  <w:endnote w:type="continuationSeparator" w:id="0">
    <w:p w14:paraId="5657F6E7" w14:textId="77777777" w:rsidR="00E074B1" w:rsidRDefault="00E074B1" w:rsidP="00FB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4641D" w14:textId="77777777" w:rsidR="009E7F55" w:rsidRDefault="009E7F5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3EDDB9" wp14:editId="32CCD019">
          <wp:simplePos x="0" y="0"/>
          <wp:positionH relativeFrom="margin">
            <wp:posOffset>-1026795</wp:posOffset>
          </wp:positionH>
          <wp:positionV relativeFrom="margin">
            <wp:posOffset>9151249</wp:posOffset>
          </wp:positionV>
          <wp:extent cx="3808095" cy="850900"/>
          <wp:effectExtent l="0" t="0" r="1905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Word\Assets\cover_page_backgroun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3" r="51158" b="82523"/>
                  <a:stretch/>
                </pic:blipFill>
                <pic:spPr bwMode="auto">
                  <a:xfrm>
                    <a:off x="0" y="0"/>
                    <a:ext cx="3808095" cy="850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6E6F8" w14:textId="77777777" w:rsidR="00E074B1" w:rsidRDefault="00E074B1" w:rsidP="00FB51E7">
      <w:pPr>
        <w:spacing w:after="0" w:line="240" w:lineRule="auto"/>
      </w:pPr>
      <w:r>
        <w:separator/>
      </w:r>
    </w:p>
  </w:footnote>
  <w:footnote w:type="continuationSeparator" w:id="0">
    <w:p w14:paraId="3232B2EF" w14:textId="77777777" w:rsidR="00E074B1" w:rsidRDefault="00E074B1" w:rsidP="00FB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25059" w14:textId="77777777" w:rsidR="009E7F55" w:rsidRDefault="009E7F5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081F23D6" wp14:editId="2DAE8C08">
          <wp:simplePos x="0" y="0"/>
          <wp:positionH relativeFrom="margin">
            <wp:posOffset>-1207135</wp:posOffset>
          </wp:positionH>
          <wp:positionV relativeFrom="topMargin">
            <wp:posOffset>112659</wp:posOffset>
          </wp:positionV>
          <wp:extent cx="3808432" cy="851338"/>
          <wp:effectExtent l="0" t="0" r="190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Word\Assets\cover_page_backgroun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3" r="51158" b="82523"/>
                  <a:stretch/>
                </pic:blipFill>
                <pic:spPr bwMode="auto">
                  <a:xfrm>
                    <a:off x="0" y="0"/>
                    <a:ext cx="3808432" cy="8513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adley, Lynn">
    <w15:presenceInfo w15:providerId="AD" w15:userId="S-1-5-21-3609080306-1671255945-596033090-70816"/>
  </w15:person>
  <w15:person w15:author="Aris, Melanie">
    <w15:presenceInfo w15:providerId="AD" w15:userId="S-1-5-21-3609080306-1671255945-596033090-36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01361E"/>
    <w:rsid w:val="00027D26"/>
    <w:rsid w:val="00051C99"/>
    <w:rsid w:val="000D62A4"/>
    <w:rsid w:val="0014779A"/>
    <w:rsid w:val="00176FFF"/>
    <w:rsid w:val="00177765"/>
    <w:rsid w:val="001F2772"/>
    <w:rsid w:val="00223691"/>
    <w:rsid w:val="00231EED"/>
    <w:rsid w:val="00236920"/>
    <w:rsid w:val="00246D68"/>
    <w:rsid w:val="002606BB"/>
    <w:rsid w:val="00270BB2"/>
    <w:rsid w:val="002B1881"/>
    <w:rsid w:val="002B7213"/>
    <w:rsid w:val="002C77AD"/>
    <w:rsid w:val="00300649"/>
    <w:rsid w:val="00310343"/>
    <w:rsid w:val="0031583C"/>
    <w:rsid w:val="0033032D"/>
    <w:rsid w:val="003B1E9C"/>
    <w:rsid w:val="003D194C"/>
    <w:rsid w:val="003E2BA1"/>
    <w:rsid w:val="00411F66"/>
    <w:rsid w:val="00427AF2"/>
    <w:rsid w:val="00507F87"/>
    <w:rsid w:val="00537023"/>
    <w:rsid w:val="00592F27"/>
    <w:rsid w:val="005C38D4"/>
    <w:rsid w:val="005C519A"/>
    <w:rsid w:val="005F4C89"/>
    <w:rsid w:val="006119E8"/>
    <w:rsid w:val="006222F4"/>
    <w:rsid w:val="00661B26"/>
    <w:rsid w:val="0066744D"/>
    <w:rsid w:val="006B34C9"/>
    <w:rsid w:val="006D643B"/>
    <w:rsid w:val="00703C89"/>
    <w:rsid w:val="00726AD7"/>
    <w:rsid w:val="00743FFA"/>
    <w:rsid w:val="00750187"/>
    <w:rsid w:val="00766E44"/>
    <w:rsid w:val="0079697A"/>
    <w:rsid w:val="007B2954"/>
    <w:rsid w:val="007B4C2C"/>
    <w:rsid w:val="007C4B4B"/>
    <w:rsid w:val="008631F8"/>
    <w:rsid w:val="008B1632"/>
    <w:rsid w:val="008D27CF"/>
    <w:rsid w:val="008D3B9C"/>
    <w:rsid w:val="008F1347"/>
    <w:rsid w:val="008F18D6"/>
    <w:rsid w:val="008F3E66"/>
    <w:rsid w:val="008F7EA9"/>
    <w:rsid w:val="009345EC"/>
    <w:rsid w:val="00961625"/>
    <w:rsid w:val="0097601C"/>
    <w:rsid w:val="009E7F55"/>
    <w:rsid w:val="009F5AFD"/>
    <w:rsid w:val="00A31FA8"/>
    <w:rsid w:val="00A73C6A"/>
    <w:rsid w:val="00B07E9D"/>
    <w:rsid w:val="00B13492"/>
    <w:rsid w:val="00B6620D"/>
    <w:rsid w:val="00C1090D"/>
    <w:rsid w:val="00C440C4"/>
    <w:rsid w:val="00C82B7E"/>
    <w:rsid w:val="00CC3EB2"/>
    <w:rsid w:val="00CF081E"/>
    <w:rsid w:val="00D02BF0"/>
    <w:rsid w:val="00D1425E"/>
    <w:rsid w:val="00D271CA"/>
    <w:rsid w:val="00D54A5E"/>
    <w:rsid w:val="00D60D6B"/>
    <w:rsid w:val="00D83EF3"/>
    <w:rsid w:val="00E074B1"/>
    <w:rsid w:val="00EB7524"/>
    <w:rsid w:val="00F0231B"/>
    <w:rsid w:val="00F06E86"/>
    <w:rsid w:val="00F33651"/>
    <w:rsid w:val="00F8554A"/>
    <w:rsid w:val="00FB51E7"/>
    <w:rsid w:val="00FF51A3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E7"/>
  </w:style>
  <w:style w:type="paragraph" w:styleId="Footer">
    <w:name w:val="footer"/>
    <w:basedOn w:val="Normal"/>
    <w:link w:val="Foot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E7"/>
  </w:style>
  <w:style w:type="paragraph" w:styleId="Footer">
    <w:name w:val="footer"/>
    <w:basedOn w:val="Normal"/>
    <w:link w:val="Foot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F07FB779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dcterms:created xsi:type="dcterms:W3CDTF">2017-10-24T12:10:00Z</dcterms:created>
  <dcterms:modified xsi:type="dcterms:W3CDTF">2017-10-24T12:10:00Z</dcterms:modified>
</cp:coreProperties>
</file>